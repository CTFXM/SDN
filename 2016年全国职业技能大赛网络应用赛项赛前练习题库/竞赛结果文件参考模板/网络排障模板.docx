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91" w:rsidRPr="002D5091" w:rsidRDefault="002D5091" w:rsidP="002D5091">
      <w:pPr>
        <w:widowControl w:val="0"/>
        <w:spacing w:beforeLines="50" w:before="156" w:afterLines="50" w:after="156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2D5091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2F189E" w:rsidRPr="009312F8" w:rsidRDefault="00F21816" w:rsidP="002D5091">
      <w:pPr>
        <w:spacing w:before="100" w:beforeAutospacing="1" w:after="100" w:afterAutospacing="1"/>
        <w:ind w:left="0"/>
        <w:jc w:val="center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F21816">
        <w:rPr>
          <w:rFonts w:ascii="宋体" w:hAnsi="宋体" w:hint="eastAsia"/>
          <w:b/>
          <w:sz w:val="32"/>
          <w:szCs w:val="32"/>
        </w:rPr>
        <w:t>网络排障报告</w:t>
      </w:r>
      <w:r w:rsidR="002F189E">
        <w:rPr>
          <w:rFonts w:ascii="宋体" w:hAnsi="宋体" w:hint="eastAsia"/>
          <w:b/>
          <w:sz w:val="32"/>
          <w:szCs w:val="32"/>
        </w:rPr>
        <w:t>文件模板</w:t>
      </w:r>
    </w:p>
    <w:p w:rsidR="0046645D" w:rsidRDefault="00D82720" w:rsidP="000A1909">
      <w:pPr>
        <w:pStyle w:val="1"/>
        <w:numPr>
          <w:ilvl w:val="0"/>
          <w:numId w:val="0"/>
        </w:numPr>
      </w:pPr>
      <w:r>
        <w:rPr>
          <w:rFonts w:hint="eastAsia"/>
        </w:rPr>
        <w:t>第一部分</w:t>
      </w:r>
      <w:r>
        <w:rPr>
          <w:rFonts w:hint="eastAsia"/>
        </w:rPr>
        <w:t xml:space="preserve">  </w:t>
      </w:r>
      <w:r w:rsidR="00F21816">
        <w:rPr>
          <w:rFonts w:hint="eastAsia"/>
        </w:rPr>
        <w:t>故障排除报告</w:t>
      </w:r>
    </w:p>
    <w:p w:rsidR="00F21816" w:rsidRPr="00461E45" w:rsidRDefault="00F21816" w:rsidP="003A5A17">
      <w:pPr>
        <w:pStyle w:val="af9"/>
        <w:ind w:left="210" w:right="210"/>
      </w:pPr>
      <w:r w:rsidRPr="00FE68F4">
        <w:rPr>
          <w:rFonts w:hint="eastAsia"/>
        </w:rPr>
        <w:t>注意：</w:t>
      </w:r>
      <w:r w:rsidR="00461E45">
        <w:rPr>
          <w:rFonts w:ascii="黑体" w:hAnsi="黑体" w:hint="eastAsia"/>
          <w:i/>
          <w:color w:val="FF0000"/>
        </w:rPr>
        <w:t>（以下模板仅供</w:t>
      </w:r>
      <w:r w:rsidR="00461E45" w:rsidRPr="00461E45">
        <w:rPr>
          <w:rFonts w:ascii="黑体" w:hAnsi="黑体" w:hint="eastAsia"/>
          <w:i/>
          <w:color w:val="FF0000"/>
        </w:rPr>
        <w:t>参考，具体内容请参照赛题要求）</w:t>
      </w:r>
    </w:p>
    <w:p w:rsidR="00F21816" w:rsidRDefault="00F21816" w:rsidP="003A5A17">
      <w:pPr>
        <w:pStyle w:val="afa"/>
        <w:ind w:left="210" w:right="210"/>
        <w:rPr>
          <w:color w:val="auto"/>
        </w:rPr>
      </w:pPr>
      <w:r w:rsidRPr="00FE68F4">
        <w:rPr>
          <w:rFonts w:hint="eastAsia"/>
          <w:color w:val="auto"/>
        </w:rPr>
        <w:t>考生在进行故障排除的同时，需完成此报告，对相关的故障现象信息，故障原因分析和具体的排除故障操作进行详细的记录。</w:t>
      </w:r>
    </w:p>
    <w:p w:rsidR="00F21816" w:rsidRPr="00F21816" w:rsidRDefault="00F21816" w:rsidP="003A5A17">
      <w:pPr>
        <w:pStyle w:val="a2"/>
      </w:pPr>
    </w:p>
    <w:p w:rsidR="00F21816" w:rsidRDefault="00F21816" w:rsidP="00F21816">
      <w:pPr>
        <w:pStyle w:val="3"/>
        <w:rPr>
          <w:noProof/>
        </w:rPr>
      </w:pPr>
      <w:bookmarkStart w:id="0" w:name="_Toc53996259"/>
      <w:bookmarkStart w:id="1" w:name="_Toc231098397"/>
      <w:r w:rsidRPr="007869A5">
        <w:rPr>
          <w:rFonts w:hint="eastAsia"/>
          <w:noProof/>
        </w:rPr>
        <w:t>故障</w:t>
      </w:r>
      <w:bookmarkEnd w:id="0"/>
      <w:r>
        <w:rPr>
          <w:rFonts w:hint="eastAsia"/>
          <w:noProof/>
        </w:rPr>
        <w:t>现象列举及其分析、处理过程：</w:t>
      </w:r>
      <w:bookmarkEnd w:id="1"/>
    </w:p>
    <w:p w:rsidR="0031622C" w:rsidRPr="0031622C" w:rsidRDefault="0031622C" w:rsidP="0031622C">
      <w:pPr>
        <w:pStyle w:val="TableDescription"/>
      </w:pPr>
      <w:r>
        <w:rPr>
          <w:rFonts w:hint="eastAsia"/>
        </w:rPr>
        <w:t>表</w:t>
      </w:r>
      <w:r>
        <w:rPr>
          <w:rFonts w:hint="eastAsia"/>
        </w:rPr>
        <w:t xml:space="preserve">1-1 </w:t>
      </w:r>
      <w:r>
        <w:rPr>
          <w:rFonts w:hint="eastAsia"/>
        </w:rPr>
        <w:t>故障排除表</w:t>
      </w:r>
    </w:p>
    <w:tbl>
      <w:tblPr>
        <w:tblpPr w:leftFromText="181" w:rightFromText="181" w:vertAnchor="text" w:horzAnchor="margin" w:tblpXSpec="right" w:tblpY="1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1381"/>
        <w:gridCol w:w="6083"/>
      </w:tblGrid>
      <w:tr w:rsidR="008D47C5" w:rsidRPr="00FE68F4" w:rsidTr="003D2F6E">
        <w:tc>
          <w:tcPr>
            <w:tcW w:w="1371" w:type="dxa"/>
          </w:tcPr>
          <w:p w:rsidR="008D47C5" w:rsidRPr="00FE68F4" w:rsidRDefault="003A5A17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项目</w:t>
            </w: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sz w:val="22"/>
                <w:szCs w:val="28"/>
              </w:rPr>
              <w:t>描述</w:t>
            </w:r>
          </w:p>
        </w:tc>
      </w:tr>
      <w:tr w:rsidR="008D47C5" w:rsidRPr="00FE68F4" w:rsidTr="003D2F6E">
        <w:trPr>
          <w:trHeight w:val="802"/>
        </w:trPr>
        <w:tc>
          <w:tcPr>
            <w:tcW w:w="1371" w:type="dxa"/>
            <w:vMerge w:val="restart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</w:t>
            </w:r>
            <w:proofErr w:type="gramStart"/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一</w:t>
            </w:r>
            <w:proofErr w:type="gramEnd"/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1112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983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pStyle w:val="a2"/>
              <w:ind w:firstLine="440"/>
              <w:rPr>
                <w:rFonts w:ascii="Calibri" w:eastAsia="楷体_GB2312" w:hAnsi="Calibri" w:cs="Times New Roman"/>
                <w:bCs w:val="0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843"/>
        </w:trPr>
        <w:tc>
          <w:tcPr>
            <w:tcW w:w="1371" w:type="dxa"/>
            <w:vMerge w:val="restart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故障二</w:t>
            </w: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1125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1127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7432F3" w:rsidRPr="00FE68F4" w:rsidRDefault="007432F3" w:rsidP="003D2F6E">
            <w:pPr>
              <w:pStyle w:val="a2"/>
              <w:ind w:firstLine="440"/>
              <w:rPr>
                <w:rFonts w:ascii="Calibri" w:eastAsia="楷体_GB2312" w:hAnsi="Calibri" w:cs="Times New Roman"/>
                <w:bCs w:val="0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983"/>
        </w:trPr>
        <w:tc>
          <w:tcPr>
            <w:tcW w:w="1371" w:type="dxa"/>
            <w:vMerge w:val="restart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lastRenderedPageBreak/>
              <w:t>故障三</w:t>
            </w: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1270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8D47C5" w:rsidRPr="00FE68F4" w:rsidTr="003D2F6E">
        <w:trPr>
          <w:trHeight w:val="1112"/>
        </w:trPr>
        <w:tc>
          <w:tcPr>
            <w:tcW w:w="1371" w:type="dxa"/>
            <w:vMerge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8D47C5" w:rsidRPr="00FE68F4" w:rsidRDefault="008D47C5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43082A" w:rsidRPr="00FE68F4" w:rsidTr="003D2F6E">
        <w:trPr>
          <w:trHeight w:val="983"/>
        </w:trPr>
        <w:tc>
          <w:tcPr>
            <w:tcW w:w="1371" w:type="dxa"/>
            <w:vMerge w:val="restart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故障四</w:t>
            </w:r>
          </w:p>
        </w:tc>
        <w:tc>
          <w:tcPr>
            <w:tcW w:w="1381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43082A" w:rsidRPr="00FE68F4" w:rsidTr="003D2F6E">
        <w:trPr>
          <w:trHeight w:val="1270"/>
        </w:trPr>
        <w:tc>
          <w:tcPr>
            <w:tcW w:w="1371" w:type="dxa"/>
            <w:vMerge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43082A" w:rsidRPr="00FE68F4" w:rsidTr="003D2F6E">
        <w:trPr>
          <w:trHeight w:val="1112"/>
        </w:trPr>
        <w:tc>
          <w:tcPr>
            <w:tcW w:w="1371" w:type="dxa"/>
            <w:vMerge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43082A" w:rsidRPr="00FE68F4" w:rsidRDefault="0043082A" w:rsidP="003D2F6E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故障五</w:t>
            </w: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故障六</w:t>
            </w: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proofErr w:type="gramStart"/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故障七</w:t>
            </w:r>
            <w:proofErr w:type="gramEnd"/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proofErr w:type="gramStart"/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故障八</w:t>
            </w:r>
            <w:proofErr w:type="gramEnd"/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故障九</w:t>
            </w: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983"/>
        </w:trPr>
        <w:tc>
          <w:tcPr>
            <w:tcW w:w="1371" w:type="dxa"/>
            <w:vMerge w:val="restart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故障十</w:t>
            </w: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故障现象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270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故障分析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  <w:tr w:rsidR="00F056F1" w:rsidRPr="00FE68F4" w:rsidTr="00CC4F92">
        <w:trPr>
          <w:trHeight w:val="1112"/>
        </w:trPr>
        <w:tc>
          <w:tcPr>
            <w:tcW w:w="1371" w:type="dxa"/>
            <w:vMerge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</w:p>
        </w:tc>
        <w:tc>
          <w:tcPr>
            <w:tcW w:w="1381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center"/>
              <w:rPr>
                <w:rFonts w:ascii="楷体_GB2312" w:eastAsia="楷体_GB2312" w:hAnsi="宋体" w:cs="Times New Roman"/>
                <w:b/>
                <w:sz w:val="22"/>
                <w:szCs w:val="28"/>
              </w:rPr>
            </w:pPr>
            <w:r w:rsidRPr="00FE68F4">
              <w:rPr>
                <w:rFonts w:ascii="楷体_GB2312" w:eastAsia="楷体_GB2312" w:hAnsi="宋体" w:cs="Times New Roman" w:hint="eastAsia"/>
                <w:b/>
                <w:sz w:val="22"/>
                <w:szCs w:val="28"/>
              </w:rPr>
              <w:t>解决方案</w:t>
            </w:r>
          </w:p>
        </w:tc>
        <w:tc>
          <w:tcPr>
            <w:tcW w:w="6083" w:type="dxa"/>
            <w:vAlign w:val="center"/>
          </w:tcPr>
          <w:p w:rsidR="00F056F1" w:rsidRPr="00FE68F4" w:rsidRDefault="00F056F1" w:rsidP="00CC4F92">
            <w:pPr>
              <w:widowControl w:val="0"/>
              <w:spacing w:before="0" w:after="0" w:line="360" w:lineRule="auto"/>
              <w:ind w:left="0"/>
              <w:jc w:val="left"/>
              <w:rPr>
                <w:rFonts w:ascii="Calibri" w:eastAsia="楷体_GB2312" w:hAnsi="Calibri" w:cs="Times New Roman"/>
                <w:color w:val="FF0000"/>
                <w:sz w:val="22"/>
                <w:szCs w:val="28"/>
              </w:rPr>
            </w:pPr>
          </w:p>
        </w:tc>
      </w:tr>
    </w:tbl>
    <w:p w:rsidR="008D47C5" w:rsidRPr="008D47C5" w:rsidRDefault="008D47C5" w:rsidP="003A5A17">
      <w:pPr>
        <w:pStyle w:val="a2"/>
      </w:pPr>
    </w:p>
    <w:p w:rsidR="00B1704D" w:rsidRDefault="00B1704D" w:rsidP="00B1704D">
      <w:pPr>
        <w:pStyle w:val="1"/>
        <w:numPr>
          <w:ilvl w:val="0"/>
          <w:numId w:val="0"/>
        </w:numPr>
      </w:pPr>
      <w:r>
        <w:rPr>
          <w:rFonts w:hint="eastAsia"/>
        </w:rPr>
        <w:t>第二部分</w:t>
      </w:r>
      <w:r>
        <w:rPr>
          <w:rFonts w:hint="eastAsia"/>
        </w:rPr>
        <w:t xml:space="preserve">  </w:t>
      </w:r>
      <w:r w:rsidR="00F21816">
        <w:rPr>
          <w:rFonts w:hint="eastAsia"/>
        </w:rPr>
        <w:t>设备配置结果</w:t>
      </w:r>
    </w:p>
    <w:p w:rsidR="00F21816" w:rsidRPr="00FE68F4" w:rsidRDefault="00F21816" w:rsidP="003A5A17">
      <w:pPr>
        <w:pStyle w:val="af9"/>
        <w:ind w:left="210" w:right="210"/>
      </w:pPr>
      <w:r w:rsidRPr="00FE68F4">
        <w:rPr>
          <w:rFonts w:hint="eastAsia"/>
        </w:rPr>
        <w:t>注意：</w:t>
      </w:r>
      <w:r w:rsidR="00461E45">
        <w:rPr>
          <w:rFonts w:ascii="黑体" w:hAnsi="黑体" w:hint="eastAsia"/>
          <w:i/>
          <w:color w:val="FF0000"/>
        </w:rPr>
        <w:t>（以下模板仅供</w:t>
      </w:r>
      <w:r w:rsidR="00461E45" w:rsidRPr="00461E45">
        <w:rPr>
          <w:rFonts w:ascii="黑体" w:hAnsi="黑体" w:hint="eastAsia"/>
          <w:i/>
          <w:color w:val="FF0000"/>
        </w:rPr>
        <w:t>参考，具体内容请参照赛题要求）</w:t>
      </w:r>
    </w:p>
    <w:p w:rsidR="00F21816" w:rsidRPr="00FE68F4" w:rsidRDefault="00F21816" w:rsidP="003A5A17">
      <w:pPr>
        <w:pStyle w:val="afa"/>
        <w:ind w:left="210" w:right="210"/>
        <w:rPr>
          <w:color w:val="auto"/>
        </w:rPr>
      </w:pPr>
      <w:r w:rsidRPr="00FE68F4">
        <w:rPr>
          <w:rFonts w:hint="eastAsia"/>
          <w:color w:val="auto"/>
        </w:rPr>
        <w:t>考生在进行故障排除后，需将设备上</w:t>
      </w:r>
      <w:bookmarkStart w:id="2" w:name="_GoBack"/>
      <w:bookmarkEnd w:id="2"/>
      <w:r w:rsidRPr="00FE68F4">
        <w:rPr>
          <w:rFonts w:hint="eastAsia"/>
          <w:color w:val="auto"/>
        </w:rPr>
        <w:t>的最终配置文件拷贝到下面，以作为故障是否排除完成的重要依据。</w:t>
      </w:r>
    </w:p>
    <w:p w:rsidR="00F21816" w:rsidRPr="00F21816" w:rsidRDefault="00F21816" w:rsidP="003A5A17">
      <w:pPr>
        <w:pStyle w:val="a2"/>
      </w:pPr>
    </w:p>
    <w:p w:rsidR="00B1704D" w:rsidRPr="00B1704D" w:rsidRDefault="00B1704D" w:rsidP="00B1704D">
      <w:pPr>
        <w:pStyle w:val="af8"/>
        <w:keepNext/>
        <w:keepLines/>
        <w:numPr>
          <w:ilvl w:val="0"/>
          <w:numId w:val="35"/>
        </w:numPr>
        <w:spacing w:before="240" w:after="240"/>
        <w:ind w:firstLineChars="0"/>
        <w:jc w:val="center"/>
        <w:outlineLvl w:val="0"/>
        <w:rPr>
          <w:b/>
          <w:vanish/>
          <w:kern w:val="0"/>
          <w:sz w:val="36"/>
        </w:rPr>
      </w:pPr>
    </w:p>
    <w:p w:rsidR="00B1704D" w:rsidRPr="00B1704D" w:rsidRDefault="00B1704D" w:rsidP="00B1704D">
      <w:pPr>
        <w:pStyle w:val="af8"/>
        <w:keepNext/>
        <w:keepLines/>
        <w:numPr>
          <w:ilvl w:val="0"/>
          <w:numId w:val="35"/>
        </w:numPr>
        <w:spacing w:before="240" w:after="240"/>
        <w:ind w:firstLineChars="0"/>
        <w:jc w:val="center"/>
        <w:outlineLvl w:val="0"/>
        <w:rPr>
          <w:b/>
          <w:vanish/>
          <w:kern w:val="0"/>
          <w:sz w:val="36"/>
        </w:rPr>
      </w:pPr>
    </w:p>
    <w:p w:rsidR="00C041E9" w:rsidRDefault="00C041E9" w:rsidP="00C041E9">
      <w:pPr>
        <w:pStyle w:val="3"/>
        <w:rPr>
          <w:noProof/>
        </w:rPr>
      </w:pPr>
      <w:r>
        <w:rPr>
          <w:noProof/>
        </w:rPr>
        <w:t>路由器</w:t>
      </w:r>
      <w:r>
        <w:rPr>
          <w:rFonts w:hint="eastAsia"/>
          <w:noProof/>
        </w:rPr>
        <w:t>R1</w:t>
      </w:r>
      <w:r>
        <w:rPr>
          <w:rFonts w:hint="eastAsia"/>
          <w:noProof/>
        </w:rPr>
        <w:t>配置</w:t>
      </w:r>
    </w:p>
    <w:p w:rsidR="002F189E" w:rsidRDefault="00F21816" w:rsidP="003A5A17">
      <w:pPr>
        <w:pStyle w:val="a2"/>
      </w:pPr>
      <w:r>
        <w:rPr>
          <w:rFonts w:hint="eastAsia"/>
        </w:rPr>
        <w:t>请在下面</w:t>
      </w:r>
      <w:r w:rsidR="002F189E">
        <w:rPr>
          <w:rFonts w:hint="eastAsia"/>
        </w:rPr>
        <w:t>插入</w:t>
      </w:r>
      <w:r w:rsidR="002F189E">
        <w:rPr>
          <w:noProof/>
        </w:rPr>
        <w:t>路由器</w:t>
      </w:r>
      <w:r w:rsidR="002F189E">
        <w:rPr>
          <w:rFonts w:hint="eastAsia"/>
          <w:noProof/>
        </w:rPr>
        <w:t>R1</w:t>
      </w:r>
      <w:r w:rsidR="002F189E">
        <w:rPr>
          <w:rFonts w:hint="eastAsia"/>
          <w:noProof/>
        </w:rPr>
        <w:t>配置</w:t>
      </w:r>
      <w:r w:rsidR="002F189E">
        <w:rPr>
          <w:rFonts w:hint="eastAsia"/>
        </w:rPr>
        <w:t>。配置要求从</w:t>
      </w:r>
      <w:r w:rsidR="002F189E">
        <w:rPr>
          <w:rFonts w:hint="eastAsia"/>
        </w:rPr>
        <w:t>display current-configuration</w:t>
      </w:r>
      <w:r w:rsidR="002F189E">
        <w:rPr>
          <w:rFonts w:hint="eastAsia"/>
        </w:rPr>
        <w:t>输出内容后开始，至“</w:t>
      </w:r>
      <w:r w:rsidR="002F189E">
        <w:rPr>
          <w:rFonts w:hint="eastAsia"/>
        </w:rPr>
        <w:t>return</w:t>
      </w:r>
      <w:r w:rsidR="002F189E">
        <w:rPr>
          <w:rFonts w:hint="eastAsia"/>
        </w:rPr>
        <w:t>”结束。</w:t>
      </w:r>
    </w:p>
    <w:p w:rsidR="008B2B53" w:rsidRPr="0031622C" w:rsidRDefault="008B2B53" w:rsidP="0031622C">
      <w:pPr>
        <w:pStyle w:val="a2"/>
        <w:ind w:firstLine="300"/>
        <w:rPr>
          <w:sz w:val="15"/>
          <w:szCs w:val="15"/>
        </w:rPr>
      </w:pPr>
    </w:p>
    <w:p w:rsidR="0031622C" w:rsidRDefault="0031622C" w:rsidP="0031622C">
      <w:pPr>
        <w:pStyle w:val="3"/>
        <w:rPr>
          <w:noProof/>
        </w:rPr>
      </w:pPr>
      <w:r>
        <w:rPr>
          <w:noProof/>
        </w:rPr>
        <w:t>路由器</w:t>
      </w:r>
      <w:r>
        <w:rPr>
          <w:rFonts w:hint="eastAsia"/>
          <w:noProof/>
        </w:rPr>
        <w:t>R2</w:t>
      </w:r>
      <w:r>
        <w:rPr>
          <w:rFonts w:hint="eastAsia"/>
          <w:noProof/>
        </w:rPr>
        <w:t>配置</w:t>
      </w:r>
    </w:p>
    <w:p w:rsidR="0031622C" w:rsidRDefault="0031622C" w:rsidP="0031622C">
      <w:pPr>
        <w:pStyle w:val="a2"/>
      </w:pPr>
      <w:r>
        <w:rPr>
          <w:rFonts w:hint="eastAsia"/>
        </w:rPr>
        <w:t>请在下面插入</w:t>
      </w:r>
      <w:r>
        <w:rPr>
          <w:noProof/>
        </w:rPr>
        <w:t>路由器</w:t>
      </w:r>
      <w:r>
        <w:rPr>
          <w:rFonts w:hint="eastAsia"/>
          <w:noProof/>
        </w:rPr>
        <w:t>R2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31622C" w:rsidRPr="0031622C" w:rsidRDefault="0031622C" w:rsidP="0031622C">
      <w:pPr>
        <w:pStyle w:val="a2"/>
        <w:ind w:firstLine="300"/>
        <w:rPr>
          <w:sz w:val="15"/>
          <w:szCs w:val="15"/>
        </w:rPr>
      </w:pPr>
    </w:p>
    <w:p w:rsidR="0031622C" w:rsidRDefault="0031622C" w:rsidP="0031622C">
      <w:pPr>
        <w:pStyle w:val="3"/>
        <w:rPr>
          <w:noProof/>
        </w:rPr>
      </w:pPr>
      <w:r>
        <w:rPr>
          <w:noProof/>
        </w:rPr>
        <w:t>路由器</w:t>
      </w:r>
      <w:r>
        <w:rPr>
          <w:rFonts w:hint="eastAsia"/>
          <w:noProof/>
        </w:rPr>
        <w:t>R3</w:t>
      </w:r>
      <w:r>
        <w:rPr>
          <w:rFonts w:hint="eastAsia"/>
          <w:noProof/>
        </w:rPr>
        <w:t>配置</w:t>
      </w:r>
    </w:p>
    <w:p w:rsidR="0031622C" w:rsidRDefault="0031622C" w:rsidP="0031622C">
      <w:pPr>
        <w:pStyle w:val="a2"/>
      </w:pPr>
      <w:r>
        <w:rPr>
          <w:rFonts w:hint="eastAsia"/>
        </w:rPr>
        <w:t>请在下面插入</w:t>
      </w:r>
      <w:r>
        <w:rPr>
          <w:noProof/>
        </w:rPr>
        <w:t>路由器</w:t>
      </w:r>
      <w:r>
        <w:rPr>
          <w:rFonts w:hint="eastAsia"/>
          <w:noProof/>
        </w:rPr>
        <w:t>R3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31622C" w:rsidRPr="0031622C" w:rsidRDefault="0031622C" w:rsidP="0031622C">
      <w:pPr>
        <w:pStyle w:val="a2"/>
        <w:ind w:firstLine="300"/>
        <w:rPr>
          <w:sz w:val="15"/>
          <w:szCs w:val="15"/>
        </w:rPr>
      </w:pPr>
    </w:p>
    <w:p w:rsidR="00F056F1" w:rsidRDefault="00F056F1" w:rsidP="00F056F1">
      <w:pPr>
        <w:pStyle w:val="3"/>
        <w:rPr>
          <w:noProof/>
        </w:rPr>
      </w:pPr>
      <w:r>
        <w:rPr>
          <w:noProof/>
        </w:rPr>
        <w:t>路由器</w:t>
      </w:r>
      <w:r>
        <w:rPr>
          <w:rFonts w:hint="eastAsia"/>
          <w:noProof/>
        </w:rPr>
        <w:t>R4</w:t>
      </w:r>
      <w:r>
        <w:rPr>
          <w:rFonts w:hint="eastAsia"/>
          <w:noProof/>
        </w:rPr>
        <w:t>配置</w:t>
      </w:r>
    </w:p>
    <w:p w:rsidR="00F056F1" w:rsidRDefault="00F056F1" w:rsidP="00F056F1">
      <w:pPr>
        <w:pStyle w:val="a2"/>
      </w:pPr>
      <w:r>
        <w:rPr>
          <w:rFonts w:hint="eastAsia"/>
        </w:rPr>
        <w:t>请在下面插入</w:t>
      </w:r>
      <w:r>
        <w:rPr>
          <w:noProof/>
        </w:rPr>
        <w:t>路由器</w:t>
      </w:r>
      <w:r>
        <w:rPr>
          <w:rFonts w:hint="eastAsia"/>
          <w:noProof/>
        </w:rPr>
        <w:t>R4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F056F1" w:rsidRPr="0031622C" w:rsidRDefault="00F056F1" w:rsidP="00F056F1">
      <w:pPr>
        <w:pStyle w:val="a2"/>
        <w:ind w:firstLine="300"/>
        <w:rPr>
          <w:sz w:val="15"/>
          <w:szCs w:val="15"/>
        </w:rPr>
      </w:pPr>
    </w:p>
    <w:p w:rsidR="00F056F1" w:rsidRDefault="00F056F1" w:rsidP="00F056F1">
      <w:pPr>
        <w:pStyle w:val="3"/>
        <w:rPr>
          <w:noProof/>
        </w:rPr>
      </w:pPr>
      <w:r>
        <w:rPr>
          <w:noProof/>
        </w:rPr>
        <w:lastRenderedPageBreak/>
        <w:t>路由器</w:t>
      </w:r>
      <w:r>
        <w:rPr>
          <w:rFonts w:hint="eastAsia"/>
          <w:noProof/>
        </w:rPr>
        <w:t>R5</w:t>
      </w:r>
      <w:r>
        <w:rPr>
          <w:rFonts w:hint="eastAsia"/>
          <w:noProof/>
        </w:rPr>
        <w:t>配置</w:t>
      </w:r>
    </w:p>
    <w:p w:rsidR="00F056F1" w:rsidRDefault="00F056F1" w:rsidP="00F056F1">
      <w:pPr>
        <w:pStyle w:val="a2"/>
      </w:pPr>
      <w:r>
        <w:rPr>
          <w:rFonts w:hint="eastAsia"/>
        </w:rPr>
        <w:t>请在下面插入</w:t>
      </w:r>
      <w:r>
        <w:rPr>
          <w:noProof/>
        </w:rPr>
        <w:t>路由器</w:t>
      </w:r>
      <w:r>
        <w:rPr>
          <w:rFonts w:hint="eastAsia"/>
          <w:noProof/>
        </w:rPr>
        <w:t>R5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F056F1" w:rsidRPr="0031622C" w:rsidRDefault="00F056F1" w:rsidP="00F056F1">
      <w:pPr>
        <w:pStyle w:val="a2"/>
        <w:ind w:firstLine="300"/>
        <w:rPr>
          <w:sz w:val="15"/>
          <w:szCs w:val="15"/>
        </w:rPr>
      </w:pPr>
    </w:p>
    <w:p w:rsidR="00C041E9" w:rsidRDefault="00C041E9" w:rsidP="00C041E9">
      <w:pPr>
        <w:pStyle w:val="3"/>
        <w:rPr>
          <w:noProof/>
        </w:rPr>
      </w:pPr>
      <w:r w:rsidRPr="00C041E9">
        <w:rPr>
          <w:rFonts w:hint="eastAsia"/>
          <w:noProof/>
        </w:rPr>
        <w:t>交换机</w:t>
      </w:r>
      <w:r w:rsidRPr="00C041E9">
        <w:rPr>
          <w:rFonts w:hint="eastAsia"/>
          <w:noProof/>
        </w:rPr>
        <w:t>S1</w:t>
      </w:r>
      <w:r w:rsidRPr="00C041E9">
        <w:rPr>
          <w:rFonts w:hint="eastAsia"/>
          <w:noProof/>
        </w:rPr>
        <w:t>配置：</w:t>
      </w:r>
    </w:p>
    <w:p w:rsidR="002F189E" w:rsidRDefault="00F21816" w:rsidP="003A5A17">
      <w:pPr>
        <w:pStyle w:val="a2"/>
      </w:pPr>
      <w:r>
        <w:rPr>
          <w:rFonts w:hint="eastAsia"/>
        </w:rPr>
        <w:t>请在下面</w:t>
      </w:r>
      <w:r w:rsidR="002F189E">
        <w:rPr>
          <w:rFonts w:hint="eastAsia"/>
        </w:rPr>
        <w:t>插入</w:t>
      </w:r>
      <w:r w:rsidR="002F189E" w:rsidRPr="002F189E">
        <w:rPr>
          <w:rFonts w:hint="eastAsia"/>
          <w:noProof/>
        </w:rPr>
        <w:t>交换机</w:t>
      </w:r>
      <w:r w:rsidR="002F189E" w:rsidRPr="002F189E">
        <w:rPr>
          <w:rFonts w:hint="eastAsia"/>
          <w:noProof/>
        </w:rPr>
        <w:t>S1</w:t>
      </w:r>
      <w:r w:rsidR="002F189E">
        <w:rPr>
          <w:rFonts w:hint="eastAsia"/>
          <w:noProof/>
        </w:rPr>
        <w:t>配置</w:t>
      </w:r>
      <w:r w:rsidR="002F189E">
        <w:rPr>
          <w:rFonts w:hint="eastAsia"/>
        </w:rPr>
        <w:t>。配置要求从</w:t>
      </w:r>
      <w:r w:rsidR="002F189E">
        <w:rPr>
          <w:rFonts w:hint="eastAsia"/>
        </w:rPr>
        <w:t>display current-configuration</w:t>
      </w:r>
      <w:r w:rsidR="002F189E">
        <w:rPr>
          <w:rFonts w:hint="eastAsia"/>
        </w:rPr>
        <w:t>输出内容后开始，至“</w:t>
      </w:r>
      <w:r w:rsidR="002F189E">
        <w:rPr>
          <w:rFonts w:hint="eastAsia"/>
        </w:rPr>
        <w:t>return</w:t>
      </w:r>
      <w:r w:rsidR="002F189E">
        <w:rPr>
          <w:rFonts w:hint="eastAsia"/>
        </w:rPr>
        <w:t>”结束。</w:t>
      </w:r>
    </w:p>
    <w:p w:rsidR="008B2B53" w:rsidRPr="0031622C" w:rsidRDefault="008B2B53" w:rsidP="0031622C">
      <w:pPr>
        <w:pStyle w:val="a2"/>
        <w:ind w:firstLine="300"/>
        <w:rPr>
          <w:sz w:val="15"/>
          <w:szCs w:val="15"/>
        </w:rPr>
      </w:pPr>
    </w:p>
    <w:p w:rsidR="0031622C" w:rsidRDefault="0031622C" w:rsidP="0031622C">
      <w:pPr>
        <w:pStyle w:val="3"/>
        <w:rPr>
          <w:noProof/>
        </w:rPr>
      </w:pPr>
      <w:r w:rsidRPr="00C041E9">
        <w:rPr>
          <w:rFonts w:hint="eastAsia"/>
          <w:noProof/>
        </w:rPr>
        <w:t>交换机</w:t>
      </w:r>
      <w:r w:rsidRPr="00C041E9">
        <w:rPr>
          <w:rFonts w:hint="eastAsia"/>
          <w:noProof/>
        </w:rPr>
        <w:t>S2</w:t>
      </w:r>
      <w:r w:rsidRPr="00C041E9">
        <w:rPr>
          <w:rFonts w:hint="eastAsia"/>
          <w:noProof/>
        </w:rPr>
        <w:t>配置</w:t>
      </w:r>
    </w:p>
    <w:p w:rsidR="0031622C" w:rsidRDefault="0031622C" w:rsidP="0031622C">
      <w:pPr>
        <w:pStyle w:val="a2"/>
      </w:pPr>
      <w:r>
        <w:rPr>
          <w:rFonts w:hint="eastAsia"/>
        </w:rPr>
        <w:t>请在下面插入</w:t>
      </w:r>
      <w:r w:rsidRPr="002F189E">
        <w:rPr>
          <w:rFonts w:hint="eastAsia"/>
          <w:noProof/>
        </w:rPr>
        <w:t>交换机</w:t>
      </w:r>
      <w:r>
        <w:rPr>
          <w:rFonts w:hint="eastAsia"/>
          <w:noProof/>
        </w:rPr>
        <w:t>S2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31622C" w:rsidRPr="0031622C" w:rsidRDefault="0031622C" w:rsidP="0031622C">
      <w:pPr>
        <w:pStyle w:val="a2"/>
        <w:ind w:firstLine="300"/>
        <w:rPr>
          <w:sz w:val="15"/>
          <w:szCs w:val="15"/>
        </w:rPr>
      </w:pPr>
    </w:p>
    <w:p w:rsidR="00F056F1" w:rsidRDefault="00F056F1" w:rsidP="00F056F1">
      <w:pPr>
        <w:pStyle w:val="3"/>
        <w:rPr>
          <w:noProof/>
        </w:rPr>
      </w:pPr>
      <w:r w:rsidRPr="00C041E9">
        <w:rPr>
          <w:rFonts w:hint="eastAsia"/>
          <w:noProof/>
        </w:rPr>
        <w:t>交换机</w:t>
      </w:r>
      <w:r>
        <w:rPr>
          <w:rFonts w:hint="eastAsia"/>
          <w:noProof/>
        </w:rPr>
        <w:t>S3</w:t>
      </w:r>
      <w:r w:rsidRPr="00C041E9">
        <w:rPr>
          <w:rFonts w:hint="eastAsia"/>
          <w:noProof/>
        </w:rPr>
        <w:t>配置</w:t>
      </w:r>
    </w:p>
    <w:p w:rsidR="00F056F1" w:rsidRDefault="00F056F1" w:rsidP="00F056F1">
      <w:pPr>
        <w:pStyle w:val="a2"/>
      </w:pPr>
      <w:r>
        <w:rPr>
          <w:rFonts w:hint="eastAsia"/>
        </w:rPr>
        <w:t>请在下面插入</w:t>
      </w:r>
      <w:r w:rsidRPr="002F189E">
        <w:rPr>
          <w:rFonts w:hint="eastAsia"/>
          <w:noProof/>
        </w:rPr>
        <w:t>交换机</w:t>
      </w:r>
      <w:r>
        <w:rPr>
          <w:rFonts w:hint="eastAsia"/>
          <w:noProof/>
        </w:rPr>
        <w:t>S3</w:t>
      </w:r>
      <w:r>
        <w:rPr>
          <w:rFonts w:hint="eastAsia"/>
          <w:noProof/>
        </w:rPr>
        <w:t>配置</w:t>
      </w:r>
      <w:r>
        <w:rPr>
          <w:rFonts w:hint="eastAsia"/>
        </w:rPr>
        <w:t>。配置要求从</w:t>
      </w:r>
      <w:r>
        <w:rPr>
          <w:rFonts w:hint="eastAsia"/>
        </w:rPr>
        <w:t>display current-configuration</w:t>
      </w:r>
      <w:r>
        <w:rPr>
          <w:rFonts w:hint="eastAsia"/>
        </w:rPr>
        <w:t>输出内容后开始，至“</w:t>
      </w:r>
      <w:r>
        <w:rPr>
          <w:rFonts w:hint="eastAsia"/>
        </w:rPr>
        <w:t>return</w:t>
      </w:r>
      <w:r>
        <w:rPr>
          <w:rFonts w:hint="eastAsia"/>
        </w:rPr>
        <w:t>”结束。</w:t>
      </w:r>
    </w:p>
    <w:p w:rsidR="00F056F1" w:rsidRDefault="00F056F1" w:rsidP="00F056F1">
      <w:pPr>
        <w:pStyle w:val="a2"/>
      </w:pPr>
    </w:p>
    <w:p w:rsidR="00C041E9" w:rsidRDefault="00C041E9" w:rsidP="00C041E9">
      <w:pPr>
        <w:pStyle w:val="3"/>
        <w:rPr>
          <w:noProof/>
        </w:rPr>
      </w:pPr>
      <w:r w:rsidRPr="00C041E9">
        <w:rPr>
          <w:rFonts w:hint="eastAsia"/>
          <w:noProof/>
        </w:rPr>
        <w:t>交换机</w:t>
      </w:r>
      <w:r w:rsidR="00F056F1">
        <w:rPr>
          <w:rFonts w:hint="eastAsia"/>
          <w:noProof/>
        </w:rPr>
        <w:t>S4</w:t>
      </w:r>
      <w:r w:rsidRPr="00C041E9">
        <w:rPr>
          <w:rFonts w:hint="eastAsia"/>
          <w:noProof/>
        </w:rPr>
        <w:t>配置</w:t>
      </w:r>
    </w:p>
    <w:p w:rsidR="002F189E" w:rsidRDefault="00F21816" w:rsidP="003A5A17">
      <w:pPr>
        <w:pStyle w:val="a2"/>
      </w:pPr>
      <w:r>
        <w:rPr>
          <w:rFonts w:hint="eastAsia"/>
        </w:rPr>
        <w:t>请在下面</w:t>
      </w:r>
      <w:r w:rsidR="002F189E">
        <w:rPr>
          <w:rFonts w:hint="eastAsia"/>
        </w:rPr>
        <w:t>插入</w:t>
      </w:r>
      <w:r w:rsidR="002F189E" w:rsidRPr="002F189E">
        <w:rPr>
          <w:rFonts w:hint="eastAsia"/>
          <w:noProof/>
        </w:rPr>
        <w:t>交换机</w:t>
      </w:r>
      <w:r w:rsidR="00F056F1">
        <w:rPr>
          <w:rFonts w:hint="eastAsia"/>
          <w:noProof/>
        </w:rPr>
        <w:t>S4</w:t>
      </w:r>
      <w:r w:rsidR="002F189E">
        <w:rPr>
          <w:rFonts w:hint="eastAsia"/>
          <w:noProof/>
        </w:rPr>
        <w:t>配置</w:t>
      </w:r>
      <w:r w:rsidR="002F189E">
        <w:rPr>
          <w:rFonts w:hint="eastAsia"/>
        </w:rPr>
        <w:t>。配置要求从</w:t>
      </w:r>
      <w:r w:rsidR="002F189E">
        <w:rPr>
          <w:rFonts w:hint="eastAsia"/>
        </w:rPr>
        <w:t>display current-configuration</w:t>
      </w:r>
      <w:r w:rsidR="002F189E">
        <w:rPr>
          <w:rFonts w:hint="eastAsia"/>
        </w:rPr>
        <w:t>输出内容后开始，至“</w:t>
      </w:r>
      <w:r w:rsidR="002F189E">
        <w:rPr>
          <w:rFonts w:hint="eastAsia"/>
        </w:rPr>
        <w:t>return</w:t>
      </w:r>
      <w:r w:rsidR="002F189E">
        <w:rPr>
          <w:rFonts w:hint="eastAsia"/>
        </w:rPr>
        <w:t>”结束。</w:t>
      </w:r>
    </w:p>
    <w:p w:rsidR="008B2B53" w:rsidRPr="0031622C" w:rsidRDefault="008B2B53" w:rsidP="0031622C">
      <w:pPr>
        <w:pStyle w:val="a2"/>
        <w:ind w:firstLine="300"/>
        <w:rPr>
          <w:sz w:val="15"/>
          <w:szCs w:val="15"/>
        </w:rPr>
      </w:pPr>
    </w:p>
    <w:sectPr w:rsidR="008B2B53" w:rsidRPr="0031622C" w:rsidSect="00C1433C">
      <w:pgSz w:w="10433" w:h="14742"/>
      <w:pgMar w:top="1247" w:right="907" w:bottom="851" w:left="907" w:header="822" w:footer="357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F4C" w:rsidRDefault="009E4F4C">
      <w:r>
        <w:separator/>
      </w:r>
    </w:p>
  </w:endnote>
  <w:endnote w:type="continuationSeparator" w:id="0">
    <w:p w:rsidR="009E4F4C" w:rsidRDefault="009E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F4C" w:rsidRDefault="009E4F4C">
      <w:r>
        <w:separator/>
      </w:r>
    </w:p>
  </w:footnote>
  <w:footnote w:type="continuationSeparator" w:id="0">
    <w:p w:rsidR="009E4F4C" w:rsidRDefault="009E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0932"/>
    <w:multiLevelType w:val="multilevel"/>
    <w:tmpl w:val="3F6EE61A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170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1">
    <w:nsid w:val="2B5C2516"/>
    <w:multiLevelType w:val="multilevel"/>
    <w:tmpl w:val="6FF800AA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suff w:val="nothing"/>
      <w:lvlText w:val="第%7步："/>
      <w:lvlJc w:val="left"/>
      <w:pPr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2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50517CC9"/>
    <w:multiLevelType w:val="multilevel"/>
    <w:tmpl w:val="5B704B54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FigureDescription"/>
      <w:suff w:val="space"/>
      <w:lvlText w:val="图%1-%5"/>
      <w:lvlJc w:val="center"/>
      <w:pPr>
        <w:ind w:left="1701" w:firstLine="0"/>
      </w:pPr>
      <w:rPr>
        <w:rFonts w:hint="eastAsia"/>
      </w:rPr>
    </w:lvl>
    <w:lvl w:ilvl="5">
      <w:start w:val="1"/>
      <w:numFmt w:val="decimal"/>
      <w:lvlRestart w:val="0"/>
      <w:pStyle w:val="NotesText"/>
      <w:suff w:val="space"/>
      <w:lvlText w:val="表%1-%6"/>
      <w:lvlJc w:val="center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4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5">
    <w:nsid w:val="69B041BA"/>
    <w:multiLevelType w:val="multilevel"/>
    <w:tmpl w:val="3F6EE61A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170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6">
    <w:nsid w:val="6B1B3C98"/>
    <w:multiLevelType w:val="hybridMultilevel"/>
    <w:tmpl w:val="CD32A398"/>
    <w:lvl w:ilvl="0" w:tplc="FCC48182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9EC327D"/>
    <w:multiLevelType w:val="hybridMultilevel"/>
    <w:tmpl w:val="564405A6"/>
    <w:lvl w:ilvl="0" w:tplc="F3CA10D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5A94A8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CA57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09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294F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E0E8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2BE68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08862C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0944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604825"/>
    <w:multiLevelType w:val="hybridMultilevel"/>
    <w:tmpl w:val="EFCE3C10"/>
    <w:lvl w:ilvl="0" w:tplc="64B4C924">
      <w:start w:val="1"/>
      <w:numFmt w:val="decimal"/>
      <w:pStyle w:val="a0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E997D07"/>
    <w:multiLevelType w:val="hybridMultilevel"/>
    <w:tmpl w:val="9A4604E0"/>
    <w:lvl w:ilvl="0" w:tplc="F97EE176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10">
    <w:nsid w:val="7F761F0B"/>
    <w:multiLevelType w:val="hybridMultilevel"/>
    <w:tmpl w:val="2A345FAC"/>
    <w:lvl w:ilvl="0" w:tplc="981C0728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7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</w:num>
  <w:num w:numId="21">
    <w:abstractNumId w:val="5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4"/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3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8E"/>
    <w:rsid w:val="00007019"/>
    <w:rsid w:val="000078FB"/>
    <w:rsid w:val="00024480"/>
    <w:rsid w:val="00024948"/>
    <w:rsid w:val="00031436"/>
    <w:rsid w:val="00051407"/>
    <w:rsid w:val="00051B20"/>
    <w:rsid w:val="0005229A"/>
    <w:rsid w:val="00060BF0"/>
    <w:rsid w:val="00061E56"/>
    <w:rsid w:val="00065CAE"/>
    <w:rsid w:val="00066D0D"/>
    <w:rsid w:val="00071CEF"/>
    <w:rsid w:val="0007242E"/>
    <w:rsid w:val="0007484A"/>
    <w:rsid w:val="00076F10"/>
    <w:rsid w:val="000770FF"/>
    <w:rsid w:val="00085EAA"/>
    <w:rsid w:val="00091638"/>
    <w:rsid w:val="000A125F"/>
    <w:rsid w:val="000A1909"/>
    <w:rsid w:val="000A64B4"/>
    <w:rsid w:val="000B495E"/>
    <w:rsid w:val="000B559C"/>
    <w:rsid w:val="000B6E08"/>
    <w:rsid w:val="000C03D3"/>
    <w:rsid w:val="000C2A8E"/>
    <w:rsid w:val="000C632F"/>
    <w:rsid w:val="000D6385"/>
    <w:rsid w:val="000D7D20"/>
    <w:rsid w:val="000E1E7A"/>
    <w:rsid w:val="000F6C7B"/>
    <w:rsid w:val="00102ACA"/>
    <w:rsid w:val="00116A78"/>
    <w:rsid w:val="00120BE5"/>
    <w:rsid w:val="00122364"/>
    <w:rsid w:val="00126980"/>
    <w:rsid w:val="001445BC"/>
    <w:rsid w:val="00145246"/>
    <w:rsid w:val="00147D83"/>
    <w:rsid w:val="00151D64"/>
    <w:rsid w:val="001548A7"/>
    <w:rsid w:val="00156FEE"/>
    <w:rsid w:val="0016114E"/>
    <w:rsid w:val="001620E3"/>
    <w:rsid w:val="0016502A"/>
    <w:rsid w:val="0016783D"/>
    <w:rsid w:val="00170015"/>
    <w:rsid w:val="00173779"/>
    <w:rsid w:val="0019132C"/>
    <w:rsid w:val="001A3518"/>
    <w:rsid w:val="001A454C"/>
    <w:rsid w:val="001B0A54"/>
    <w:rsid w:val="001B0C34"/>
    <w:rsid w:val="001B23BA"/>
    <w:rsid w:val="001B3629"/>
    <w:rsid w:val="001B3684"/>
    <w:rsid w:val="001B5722"/>
    <w:rsid w:val="001B5802"/>
    <w:rsid w:val="001C0C2D"/>
    <w:rsid w:val="001C4331"/>
    <w:rsid w:val="001C4CC8"/>
    <w:rsid w:val="001D013A"/>
    <w:rsid w:val="001D0F54"/>
    <w:rsid w:val="001D3D28"/>
    <w:rsid w:val="001E02B2"/>
    <w:rsid w:val="001E1EEE"/>
    <w:rsid w:val="001F42EE"/>
    <w:rsid w:val="00206D8C"/>
    <w:rsid w:val="00210D4C"/>
    <w:rsid w:val="00211983"/>
    <w:rsid w:val="002206D8"/>
    <w:rsid w:val="00224218"/>
    <w:rsid w:val="00230254"/>
    <w:rsid w:val="00230BE8"/>
    <w:rsid w:val="002459A0"/>
    <w:rsid w:val="00247073"/>
    <w:rsid w:val="00252392"/>
    <w:rsid w:val="002547F1"/>
    <w:rsid w:val="00262176"/>
    <w:rsid w:val="00263DEE"/>
    <w:rsid w:val="002704AA"/>
    <w:rsid w:val="00271945"/>
    <w:rsid w:val="0027366A"/>
    <w:rsid w:val="00273B58"/>
    <w:rsid w:val="00277272"/>
    <w:rsid w:val="00281E48"/>
    <w:rsid w:val="00283B32"/>
    <w:rsid w:val="0028568C"/>
    <w:rsid w:val="00285C50"/>
    <w:rsid w:val="00287EA5"/>
    <w:rsid w:val="002906DF"/>
    <w:rsid w:val="002922DC"/>
    <w:rsid w:val="0029381D"/>
    <w:rsid w:val="00293BFF"/>
    <w:rsid w:val="00295621"/>
    <w:rsid w:val="0029678A"/>
    <w:rsid w:val="0029693D"/>
    <w:rsid w:val="002A1B5E"/>
    <w:rsid w:val="002B31A1"/>
    <w:rsid w:val="002B37E9"/>
    <w:rsid w:val="002B62C4"/>
    <w:rsid w:val="002C25EC"/>
    <w:rsid w:val="002C31B4"/>
    <w:rsid w:val="002D5091"/>
    <w:rsid w:val="002E5F29"/>
    <w:rsid w:val="002F189E"/>
    <w:rsid w:val="002F4D38"/>
    <w:rsid w:val="002F7FD2"/>
    <w:rsid w:val="00302182"/>
    <w:rsid w:val="00312B6A"/>
    <w:rsid w:val="0031622C"/>
    <w:rsid w:val="0032028E"/>
    <w:rsid w:val="0032319C"/>
    <w:rsid w:val="0032457D"/>
    <w:rsid w:val="003264F1"/>
    <w:rsid w:val="003315CE"/>
    <w:rsid w:val="00345602"/>
    <w:rsid w:val="003508B7"/>
    <w:rsid w:val="0036082A"/>
    <w:rsid w:val="003610EC"/>
    <w:rsid w:val="0036224E"/>
    <w:rsid w:val="00364011"/>
    <w:rsid w:val="003669C6"/>
    <w:rsid w:val="00371132"/>
    <w:rsid w:val="00371309"/>
    <w:rsid w:val="00373982"/>
    <w:rsid w:val="003768AD"/>
    <w:rsid w:val="00385087"/>
    <w:rsid w:val="003862EB"/>
    <w:rsid w:val="0039460D"/>
    <w:rsid w:val="003A0AC2"/>
    <w:rsid w:val="003A5A17"/>
    <w:rsid w:val="003B0C1F"/>
    <w:rsid w:val="003B3A64"/>
    <w:rsid w:val="003B7CDA"/>
    <w:rsid w:val="003C38F5"/>
    <w:rsid w:val="003C42F4"/>
    <w:rsid w:val="003C5321"/>
    <w:rsid w:val="003C60FD"/>
    <w:rsid w:val="003C690E"/>
    <w:rsid w:val="003D035F"/>
    <w:rsid w:val="003D1741"/>
    <w:rsid w:val="003D2F6E"/>
    <w:rsid w:val="003D5057"/>
    <w:rsid w:val="003E6F02"/>
    <w:rsid w:val="003F032C"/>
    <w:rsid w:val="003F4827"/>
    <w:rsid w:val="004006E3"/>
    <w:rsid w:val="00406BA0"/>
    <w:rsid w:val="00410DD3"/>
    <w:rsid w:val="004110A9"/>
    <w:rsid w:val="004121AA"/>
    <w:rsid w:val="00430323"/>
    <w:rsid w:val="0043082A"/>
    <w:rsid w:val="0043199D"/>
    <w:rsid w:val="004350E2"/>
    <w:rsid w:val="00440B83"/>
    <w:rsid w:val="004415C9"/>
    <w:rsid w:val="00441B09"/>
    <w:rsid w:val="0044292D"/>
    <w:rsid w:val="0044438E"/>
    <w:rsid w:val="00444703"/>
    <w:rsid w:val="00446250"/>
    <w:rsid w:val="004472EF"/>
    <w:rsid w:val="00447AB4"/>
    <w:rsid w:val="004515A9"/>
    <w:rsid w:val="00451AC6"/>
    <w:rsid w:val="00451CE7"/>
    <w:rsid w:val="0045488C"/>
    <w:rsid w:val="004567D5"/>
    <w:rsid w:val="0046054E"/>
    <w:rsid w:val="00460971"/>
    <w:rsid w:val="00461E45"/>
    <w:rsid w:val="00463C9C"/>
    <w:rsid w:val="0046645D"/>
    <w:rsid w:val="00470962"/>
    <w:rsid w:val="00472F37"/>
    <w:rsid w:val="00481275"/>
    <w:rsid w:val="004820C5"/>
    <w:rsid w:val="00483E3B"/>
    <w:rsid w:val="0048405C"/>
    <w:rsid w:val="0048596E"/>
    <w:rsid w:val="004877EA"/>
    <w:rsid w:val="00492169"/>
    <w:rsid w:val="004A136A"/>
    <w:rsid w:val="004A1CB6"/>
    <w:rsid w:val="004A51E4"/>
    <w:rsid w:val="004A692F"/>
    <w:rsid w:val="004A7254"/>
    <w:rsid w:val="004B536F"/>
    <w:rsid w:val="004B5C6D"/>
    <w:rsid w:val="004B6A16"/>
    <w:rsid w:val="004C1B25"/>
    <w:rsid w:val="004C2CF4"/>
    <w:rsid w:val="004C4DE1"/>
    <w:rsid w:val="004C4EF8"/>
    <w:rsid w:val="004C559A"/>
    <w:rsid w:val="004D1189"/>
    <w:rsid w:val="004D7CB0"/>
    <w:rsid w:val="004E1CFF"/>
    <w:rsid w:val="004E34B0"/>
    <w:rsid w:val="004F1FE1"/>
    <w:rsid w:val="004F2FCD"/>
    <w:rsid w:val="004F352D"/>
    <w:rsid w:val="00500AED"/>
    <w:rsid w:val="00500E52"/>
    <w:rsid w:val="00505F6B"/>
    <w:rsid w:val="0051349B"/>
    <w:rsid w:val="00522723"/>
    <w:rsid w:val="005267E5"/>
    <w:rsid w:val="00527ECC"/>
    <w:rsid w:val="0053013B"/>
    <w:rsid w:val="00532875"/>
    <w:rsid w:val="00532B10"/>
    <w:rsid w:val="00533D59"/>
    <w:rsid w:val="0054480A"/>
    <w:rsid w:val="005538C1"/>
    <w:rsid w:val="005559EC"/>
    <w:rsid w:val="0057226A"/>
    <w:rsid w:val="00574A02"/>
    <w:rsid w:val="005777B6"/>
    <w:rsid w:val="00581606"/>
    <w:rsid w:val="00587AC3"/>
    <w:rsid w:val="00591E11"/>
    <w:rsid w:val="0059292E"/>
    <w:rsid w:val="005A4100"/>
    <w:rsid w:val="005A4352"/>
    <w:rsid w:val="005B08B7"/>
    <w:rsid w:val="005B0E4A"/>
    <w:rsid w:val="005B1F98"/>
    <w:rsid w:val="005B2790"/>
    <w:rsid w:val="005C1D2A"/>
    <w:rsid w:val="005C487E"/>
    <w:rsid w:val="005F5233"/>
    <w:rsid w:val="005F6794"/>
    <w:rsid w:val="005F7063"/>
    <w:rsid w:val="00600694"/>
    <w:rsid w:val="006079CF"/>
    <w:rsid w:val="00611457"/>
    <w:rsid w:val="00626580"/>
    <w:rsid w:val="00633343"/>
    <w:rsid w:val="00637B96"/>
    <w:rsid w:val="006403B5"/>
    <w:rsid w:val="00641808"/>
    <w:rsid w:val="00641A89"/>
    <w:rsid w:val="00651154"/>
    <w:rsid w:val="0065306D"/>
    <w:rsid w:val="006545EA"/>
    <w:rsid w:val="00657B05"/>
    <w:rsid w:val="00667391"/>
    <w:rsid w:val="00683178"/>
    <w:rsid w:val="00686E60"/>
    <w:rsid w:val="00691312"/>
    <w:rsid w:val="00691E2F"/>
    <w:rsid w:val="00692CC1"/>
    <w:rsid w:val="006A09BA"/>
    <w:rsid w:val="006A19DB"/>
    <w:rsid w:val="006B046E"/>
    <w:rsid w:val="006B3931"/>
    <w:rsid w:val="006B3E26"/>
    <w:rsid w:val="006B7A64"/>
    <w:rsid w:val="006C4B57"/>
    <w:rsid w:val="006D3E5C"/>
    <w:rsid w:val="006D5B25"/>
    <w:rsid w:val="006E0DE0"/>
    <w:rsid w:val="006F38CB"/>
    <w:rsid w:val="006F5B06"/>
    <w:rsid w:val="007005A3"/>
    <w:rsid w:val="007035C6"/>
    <w:rsid w:val="00705089"/>
    <w:rsid w:val="00721B04"/>
    <w:rsid w:val="00731E1C"/>
    <w:rsid w:val="007349B6"/>
    <w:rsid w:val="007432F3"/>
    <w:rsid w:val="00744615"/>
    <w:rsid w:val="00751319"/>
    <w:rsid w:val="007537E7"/>
    <w:rsid w:val="00764962"/>
    <w:rsid w:val="00766340"/>
    <w:rsid w:val="00772BBB"/>
    <w:rsid w:val="00780CD6"/>
    <w:rsid w:val="00781DE2"/>
    <w:rsid w:val="00785A52"/>
    <w:rsid w:val="00797B30"/>
    <w:rsid w:val="00797EAA"/>
    <w:rsid w:val="007A3A8E"/>
    <w:rsid w:val="007A53FB"/>
    <w:rsid w:val="007A5FA8"/>
    <w:rsid w:val="007B2390"/>
    <w:rsid w:val="007C02D7"/>
    <w:rsid w:val="007D0A5B"/>
    <w:rsid w:val="007D191A"/>
    <w:rsid w:val="007E0AE5"/>
    <w:rsid w:val="007E4B5E"/>
    <w:rsid w:val="007F49FF"/>
    <w:rsid w:val="008054DB"/>
    <w:rsid w:val="00807389"/>
    <w:rsid w:val="00823A14"/>
    <w:rsid w:val="00825BE0"/>
    <w:rsid w:val="00826DA6"/>
    <w:rsid w:val="00827765"/>
    <w:rsid w:val="0083681A"/>
    <w:rsid w:val="00840FBF"/>
    <w:rsid w:val="0084246B"/>
    <w:rsid w:val="00846E7C"/>
    <w:rsid w:val="00846F3A"/>
    <w:rsid w:val="008555D7"/>
    <w:rsid w:val="00855752"/>
    <w:rsid w:val="008565AF"/>
    <w:rsid w:val="00860249"/>
    <w:rsid w:val="00861D56"/>
    <w:rsid w:val="00863667"/>
    <w:rsid w:val="0086586A"/>
    <w:rsid w:val="008661DC"/>
    <w:rsid w:val="008714A4"/>
    <w:rsid w:val="008716E5"/>
    <w:rsid w:val="00875E46"/>
    <w:rsid w:val="008812E4"/>
    <w:rsid w:val="00883697"/>
    <w:rsid w:val="00893264"/>
    <w:rsid w:val="008959A6"/>
    <w:rsid w:val="008962FC"/>
    <w:rsid w:val="0089631A"/>
    <w:rsid w:val="00896F54"/>
    <w:rsid w:val="008A3634"/>
    <w:rsid w:val="008A6B30"/>
    <w:rsid w:val="008B2B53"/>
    <w:rsid w:val="008D0221"/>
    <w:rsid w:val="008D1892"/>
    <w:rsid w:val="008D1E57"/>
    <w:rsid w:val="008D2C5C"/>
    <w:rsid w:val="008D2D45"/>
    <w:rsid w:val="008D47C5"/>
    <w:rsid w:val="008E053B"/>
    <w:rsid w:val="008E7FCE"/>
    <w:rsid w:val="008F1A89"/>
    <w:rsid w:val="008F353F"/>
    <w:rsid w:val="008F386C"/>
    <w:rsid w:val="008F7E30"/>
    <w:rsid w:val="009005D0"/>
    <w:rsid w:val="00902D4A"/>
    <w:rsid w:val="009136EE"/>
    <w:rsid w:val="00913D64"/>
    <w:rsid w:val="00916BF9"/>
    <w:rsid w:val="009221EB"/>
    <w:rsid w:val="0092316D"/>
    <w:rsid w:val="009265B5"/>
    <w:rsid w:val="00926780"/>
    <w:rsid w:val="00932EC3"/>
    <w:rsid w:val="00936DEE"/>
    <w:rsid w:val="00937F5C"/>
    <w:rsid w:val="009439C4"/>
    <w:rsid w:val="00952040"/>
    <w:rsid w:val="009561E3"/>
    <w:rsid w:val="00960E5D"/>
    <w:rsid w:val="00962496"/>
    <w:rsid w:val="00963BCB"/>
    <w:rsid w:val="0096404B"/>
    <w:rsid w:val="00965AAC"/>
    <w:rsid w:val="00971998"/>
    <w:rsid w:val="009724BC"/>
    <w:rsid w:val="00972647"/>
    <w:rsid w:val="00984706"/>
    <w:rsid w:val="00986D50"/>
    <w:rsid w:val="0099005B"/>
    <w:rsid w:val="009A0842"/>
    <w:rsid w:val="009A758B"/>
    <w:rsid w:val="009B2C71"/>
    <w:rsid w:val="009B657F"/>
    <w:rsid w:val="009C0545"/>
    <w:rsid w:val="009C16BD"/>
    <w:rsid w:val="009D40C1"/>
    <w:rsid w:val="009D5D5B"/>
    <w:rsid w:val="009D6CB2"/>
    <w:rsid w:val="009D7B3C"/>
    <w:rsid w:val="009E4F4C"/>
    <w:rsid w:val="009E78AE"/>
    <w:rsid w:val="009F1DF9"/>
    <w:rsid w:val="009F34B6"/>
    <w:rsid w:val="009F5BE2"/>
    <w:rsid w:val="009F737B"/>
    <w:rsid w:val="00A02509"/>
    <w:rsid w:val="00A0755F"/>
    <w:rsid w:val="00A20367"/>
    <w:rsid w:val="00A22DAE"/>
    <w:rsid w:val="00A30CB7"/>
    <w:rsid w:val="00A333FD"/>
    <w:rsid w:val="00A33721"/>
    <w:rsid w:val="00A34FE7"/>
    <w:rsid w:val="00A44CF9"/>
    <w:rsid w:val="00A44E48"/>
    <w:rsid w:val="00A45676"/>
    <w:rsid w:val="00A46078"/>
    <w:rsid w:val="00A50431"/>
    <w:rsid w:val="00A50D19"/>
    <w:rsid w:val="00A57452"/>
    <w:rsid w:val="00A65B63"/>
    <w:rsid w:val="00A67164"/>
    <w:rsid w:val="00A672F9"/>
    <w:rsid w:val="00A84300"/>
    <w:rsid w:val="00A9098B"/>
    <w:rsid w:val="00A968F0"/>
    <w:rsid w:val="00AA0BF9"/>
    <w:rsid w:val="00AA1E70"/>
    <w:rsid w:val="00AA697A"/>
    <w:rsid w:val="00AC4C5D"/>
    <w:rsid w:val="00AC5B9B"/>
    <w:rsid w:val="00AC5DF9"/>
    <w:rsid w:val="00AC6F03"/>
    <w:rsid w:val="00AE1BC6"/>
    <w:rsid w:val="00AF36E8"/>
    <w:rsid w:val="00AF74CC"/>
    <w:rsid w:val="00B024C7"/>
    <w:rsid w:val="00B024CD"/>
    <w:rsid w:val="00B0342F"/>
    <w:rsid w:val="00B0753B"/>
    <w:rsid w:val="00B120C8"/>
    <w:rsid w:val="00B141EA"/>
    <w:rsid w:val="00B1666A"/>
    <w:rsid w:val="00B1704D"/>
    <w:rsid w:val="00B25818"/>
    <w:rsid w:val="00B27478"/>
    <w:rsid w:val="00B34F73"/>
    <w:rsid w:val="00B35D74"/>
    <w:rsid w:val="00B364D0"/>
    <w:rsid w:val="00B402A4"/>
    <w:rsid w:val="00B41B90"/>
    <w:rsid w:val="00B420A0"/>
    <w:rsid w:val="00B428D3"/>
    <w:rsid w:val="00B45998"/>
    <w:rsid w:val="00B45B6E"/>
    <w:rsid w:val="00B524CA"/>
    <w:rsid w:val="00B5430C"/>
    <w:rsid w:val="00B544A2"/>
    <w:rsid w:val="00B552D8"/>
    <w:rsid w:val="00B60DDC"/>
    <w:rsid w:val="00B6226B"/>
    <w:rsid w:val="00B623AD"/>
    <w:rsid w:val="00B70048"/>
    <w:rsid w:val="00B703CF"/>
    <w:rsid w:val="00B7455F"/>
    <w:rsid w:val="00B8428A"/>
    <w:rsid w:val="00B8530F"/>
    <w:rsid w:val="00B8573C"/>
    <w:rsid w:val="00B91108"/>
    <w:rsid w:val="00BA4C6D"/>
    <w:rsid w:val="00BA5101"/>
    <w:rsid w:val="00BA5473"/>
    <w:rsid w:val="00BB4D64"/>
    <w:rsid w:val="00BC00A3"/>
    <w:rsid w:val="00BC1BB5"/>
    <w:rsid w:val="00BC5A62"/>
    <w:rsid w:val="00BD42C1"/>
    <w:rsid w:val="00BE1DB8"/>
    <w:rsid w:val="00BE31AA"/>
    <w:rsid w:val="00BE405D"/>
    <w:rsid w:val="00BE4170"/>
    <w:rsid w:val="00BF07B0"/>
    <w:rsid w:val="00C03D49"/>
    <w:rsid w:val="00C041E9"/>
    <w:rsid w:val="00C04F6F"/>
    <w:rsid w:val="00C05621"/>
    <w:rsid w:val="00C1433C"/>
    <w:rsid w:val="00C237FC"/>
    <w:rsid w:val="00C25EC2"/>
    <w:rsid w:val="00C262B3"/>
    <w:rsid w:val="00C327E6"/>
    <w:rsid w:val="00C33F57"/>
    <w:rsid w:val="00C37044"/>
    <w:rsid w:val="00C373D8"/>
    <w:rsid w:val="00C47109"/>
    <w:rsid w:val="00C506E5"/>
    <w:rsid w:val="00C51342"/>
    <w:rsid w:val="00C513A0"/>
    <w:rsid w:val="00C52F84"/>
    <w:rsid w:val="00C53100"/>
    <w:rsid w:val="00C53350"/>
    <w:rsid w:val="00C54BE1"/>
    <w:rsid w:val="00C5514E"/>
    <w:rsid w:val="00C57393"/>
    <w:rsid w:val="00C57F59"/>
    <w:rsid w:val="00C61EE5"/>
    <w:rsid w:val="00C6452B"/>
    <w:rsid w:val="00C65BE0"/>
    <w:rsid w:val="00C73E0A"/>
    <w:rsid w:val="00C81142"/>
    <w:rsid w:val="00C829E6"/>
    <w:rsid w:val="00C85F44"/>
    <w:rsid w:val="00C87AD1"/>
    <w:rsid w:val="00C90C53"/>
    <w:rsid w:val="00C912C3"/>
    <w:rsid w:val="00C9188B"/>
    <w:rsid w:val="00C94D0D"/>
    <w:rsid w:val="00C96E7C"/>
    <w:rsid w:val="00CA20AA"/>
    <w:rsid w:val="00CA4A33"/>
    <w:rsid w:val="00CA7E04"/>
    <w:rsid w:val="00CB0DA9"/>
    <w:rsid w:val="00CC23BC"/>
    <w:rsid w:val="00CD6120"/>
    <w:rsid w:val="00CE06BD"/>
    <w:rsid w:val="00CE1BBB"/>
    <w:rsid w:val="00CE5557"/>
    <w:rsid w:val="00CF2C92"/>
    <w:rsid w:val="00CF6867"/>
    <w:rsid w:val="00D14BB9"/>
    <w:rsid w:val="00D16134"/>
    <w:rsid w:val="00D20A00"/>
    <w:rsid w:val="00D220C4"/>
    <w:rsid w:val="00D22ECF"/>
    <w:rsid w:val="00D30D07"/>
    <w:rsid w:val="00D411AC"/>
    <w:rsid w:val="00D41D28"/>
    <w:rsid w:val="00D4414E"/>
    <w:rsid w:val="00D45A90"/>
    <w:rsid w:val="00D51AEB"/>
    <w:rsid w:val="00D55157"/>
    <w:rsid w:val="00D6207B"/>
    <w:rsid w:val="00D67DAE"/>
    <w:rsid w:val="00D7223C"/>
    <w:rsid w:val="00D7247F"/>
    <w:rsid w:val="00D82720"/>
    <w:rsid w:val="00D856B4"/>
    <w:rsid w:val="00D85D28"/>
    <w:rsid w:val="00D901F9"/>
    <w:rsid w:val="00D92AC4"/>
    <w:rsid w:val="00D92D4E"/>
    <w:rsid w:val="00D961DD"/>
    <w:rsid w:val="00D96DAC"/>
    <w:rsid w:val="00D97E55"/>
    <w:rsid w:val="00DA0B63"/>
    <w:rsid w:val="00DA0E90"/>
    <w:rsid w:val="00DA3247"/>
    <w:rsid w:val="00DA3D13"/>
    <w:rsid w:val="00DA5AEE"/>
    <w:rsid w:val="00DB4E58"/>
    <w:rsid w:val="00DC0B32"/>
    <w:rsid w:val="00DC1A9A"/>
    <w:rsid w:val="00DC4551"/>
    <w:rsid w:val="00DD5A01"/>
    <w:rsid w:val="00DD7F31"/>
    <w:rsid w:val="00DF12A4"/>
    <w:rsid w:val="00DF1642"/>
    <w:rsid w:val="00DF252F"/>
    <w:rsid w:val="00DF43E9"/>
    <w:rsid w:val="00DF7CD8"/>
    <w:rsid w:val="00E034C4"/>
    <w:rsid w:val="00E04BA7"/>
    <w:rsid w:val="00E11B9F"/>
    <w:rsid w:val="00E11D16"/>
    <w:rsid w:val="00E1287C"/>
    <w:rsid w:val="00E15D4A"/>
    <w:rsid w:val="00E21D01"/>
    <w:rsid w:val="00E252BB"/>
    <w:rsid w:val="00E25544"/>
    <w:rsid w:val="00E26CCE"/>
    <w:rsid w:val="00E27F5A"/>
    <w:rsid w:val="00E31688"/>
    <w:rsid w:val="00E31CB9"/>
    <w:rsid w:val="00E36062"/>
    <w:rsid w:val="00E4733A"/>
    <w:rsid w:val="00E5512E"/>
    <w:rsid w:val="00E554FB"/>
    <w:rsid w:val="00E71047"/>
    <w:rsid w:val="00E71706"/>
    <w:rsid w:val="00E75E7F"/>
    <w:rsid w:val="00E7683A"/>
    <w:rsid w:val="00E77B6A"/>
    <w:rsid w:val="00E80982"/>
    <w:rsid w:val="00E83CBD"/>
    <w:rsid w:val="00E84F92"/>
    <w:rsid w:val="00E86BB0"/>
    <w:rsid w:val="00E86F89"/>
    <w:rsid w:val="00E87B62"/>
    <w:rsid w:val="00E93255"/>
    <w:rsid w:val="00EA4103"/>
    <w:rsid w:val="00EB30BB"/>
    <w:rsid w:val="00EB4AC8"/>
    <w:rsid w:val="00EB7C0E"/>
    <w:rsid w:val="00EC47E1"/>
    <w:rsid w:val="00EC5418"/>
    <w:rsid w:val="00EC7197"/>
    <w:rsid w:val="00ED358B"/>
    <w:rsid w:val="00EE3209"/>
    <w:rsid w:val="00EE4BB3"/>
    <w:rsid w:val="00EE64E1"/>
    <w:rsid w:val="00EF3AEE"/>
    <w:rsid w:val="00F006BC"/>
    <w:rsid w:val="00F0227D"/>
    <w:rsid w:val="00F056F1"/>
    <w:rsid w:val="00F05C88"/>
    <w:rsid w:val="00F0739D"/>
    <w:rsid w:val="00F140B4"/>
    <w:rsid w:val="00F20D46"/>
    <w:rsid w:val="00F21816"/>
    <w:rsid w:val="00F21FA6"/>
    <w:rsid w:val="00F24D80"/>
    <w:rsid w:val="00F30EDE"/>
    <w:rsid w:val="00F3350E"/>
    <w:rsid w:val="00F35E10"/>
    <w:rsid w:val="00F370B9"/>
    <w:rsid w:val="00F40F25"/>
    <w:rsid w:val="00F44C6B"/>
    <w:rsid w:val="00F61577"/>
    <w:rsid w:val="00F626B9"/>
    <w:rsid w:val="00F64A50"/>
    <w:rsid w:val="00F64AE7"/>
    <w:rsid w:val="00F715DB"/>
    <w:rsid w:val="00F74DA7"/>
    <w:rsid w:val="00F7742A"/>
    <w:rsid w:val="00F817C7"/>
    <w:rsid w:val="00F84C59"/>
    <w:rsid w:val="00F854E3"/>
    <w:rsid w:val="00F95FC2"/>
    <w:rsid w:val="00FA62A2"/>
    <w:rsid w:val="00FB26EC"/>
    <w:rsid w:val="00FB2FDD"/>
    <w:rsid w:val="00FB4125"/>
    <w:rsid w:val="00FB5F2D"/>
    <w:rsid w:val="00FC5403"/>
    <w:rsid w:val="00FC58F5"/>
    <w:rsid w:val="00FD044F"/>
    <w:rsid w:val="00FD65D9"/>
    <w:rsid w:val="00FE68F4"/>
    <w:rsid w:val="00FF41AC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liases w:val="normal"/>
    <w:autoRedefine/>
    <w:qFormat/>
    <w:rsid w:val="006403B5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1"/>
    <w:next w:val="a2"/>
    <w:qFormat/>
    <w:rsid w:val="008054DB"/>
    <w:pPr>
      <w:keepNext/>
      <w:keepLines/>
      <w:numPr>
        <w:numId w:val="1"/>
      </w:numPr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next w:val="a2"/>
    <w:link w:val="2Char"/>
    <w:qFormat/>
    <w:rsid w:val="00D82720"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hAnsi="Arial"/>
      <w:b/>
      <w:sz w:val="30"/>
    </w:rPr>
  </w:style>
  <w:style w:type="paragraph" w:styleId="3">
    <w:name w:val="heading 3"/>
    <w:aliases w:val="Heading 3"/>
    <w:next w:val="a2"/>
    <w:link w:val="3Char"/>
    <w:qFormat/>
    <w:rsid w:val="006403B5"/>
    <w:pPr>
      <w:keepNext/>
      <w:numPr>
        <w:ilvl w:val="2"/>
        <w:numId w:val="1"/>
      </w:numPr>
      <w:tabs>
        <w:tab w:val="left" w:pos="840"/>
      </w:tabs>
      <w:spacing w:before="160" w:after="160"/>
      <w:textAlignment w:val="baseline"/>
      <w:outlineLvl w:val="2"/>
    </w:pPr>
    <w:rPr>
      <w:rFonts w:ascii="Arial" w:eastAsia="黑体" w:hAnsi="Arial"/>
      <w:sz w:val="24"/>
    </w:rPr>
  </w:style>
  <w:style w:type="paragraph" w:styleId="4">
    <w:name w:val="heading 4"/>
    <w:next w:val="a2"/>
    <w:link w:val="4Char"/>
    <w:qFormat/>
    <w:rsid w:val="00D82720"/>
    <w:pPr>
      <w:keepNext/>
      <w:numPr>
        <w:ilvl w:val="3"/>
        <w:numId w:val="1"/>
      </w:numPr>
      <w:spacing w:before="120" w:after="120"/>
      <w:textAlignment w:val="baseline"/>
      <w:outlineLvl w:val="3"/>
    </w:pPr>
    <w:rPr>
      <w:rFonts w:ascii="Arial" w:eastAsia="黑体" w:hAnsi="Arial"/>
      <w:noProof/>
      <w:color w:val="000000"/>
      <w:sz w:val="21"/>
    </w:rPr>
  </w:style>
  <w:style w:type="paragraph" w:styleId="5">
    <w:name w:val="heading 5"/>
    <w:basedOn w:val="a1"/>
    <w:next w:val="a2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1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1"/>
    <w:next w:val="a2"/>
    <w:qFormat/>
    <w:rsid w:val="00051407"/>
    <w:pPr>
      <w:keepLines/>
      <w:numPr>
        <w:ilvl w:val="6"/>
        <w:numId w:val="7"/>
      </w:numPr>
      <w:spacing w:before="120"/>
      <w:jc w:val="left"/>
      <w:outlineLvl w:val="6"/>
    </w:pPr>
  </w:style>
  <w:style w:type="paragraph" w:styleId="8">
    <w:name w:val="heading 8"/>
    <w:basedOn w:val="a1"/>
    <w:next w:val="a1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首行缩进"/>
    <w:basedOn w:val="20"/>
    <w:link w:val="Char"/>
    <w:autoRedefine/>
    <w:rsid w:val="00D41D28"/>
    <w:pPr>
      <w:ind w:leftChars="0" w:left="0"/>
      <w:jc w:val="left"/>
    </w:pPr>
    <w:rPr>
      <w:bCs/>
    </w:rPr>
  </w:style>
  <w:style w:type="paragraph" w:styleId="20">
    <w:name w:val="Body Text First Indent 2"/>
    <w:basedOn w:val="a6"/>
    <w:rsid w:val="00B524CA"/>
    <w:pPr>
      <w:spacing w:after="120"/>
      <w:ind w:leftChars="200" w:left="420" w:firstLineChars="200" w:firstLine="420"/>
    </w:pPr>
  </w:style>
  <w:style w:type="paragraph" w:styleId="a6">
    <w:name w:val="Body Text Indent"/>
    <w:basedOn w:val="a1"/>
    <w:rsid w:val="006403B5"/>
  </w:style>
  <w:style w:type="character" w:customStyle="1" w:styleId="Char">
    <w:name w:val="首行缩进 Char"/>
    <w:basedOn w:val="a3"/>
    <w:link w:val="a2"/>
    <w:rsid w:val="00D41D28"/>
    <w:rPr>
      <w:rFonts w:ascii="Arial" w:hAnsi="Arial" w:cs="Arial"/>
      <w:bCs/>
      <w:kern w:val="2"/>
      <w:sz w:val="21"/>
      <w:szCs w:val="21"/>
    </w:rPr>
  </w:style>
  <w:style w:type="character" w:customStyle="1" w:styleId="2Char">
    <w:name w:val="标题 2 Char"/>
    <w:aliases w:val="Heading 2 Char"/>
    <w:basedOn w:val="a3"/>
    <w:link w:val="2"/>
    <w:rsid w:val="00D82720"/>
    <w:rPr>
      <w:rFonts w:ascii="Arial" w:hAnsi="Arial"/>
      <w:b/>
      <w:sz w:val="30"/>
    </w:rPr>
  </w:style>
  <w:style w:type="character" w:customStyle="1" w:styleId="3Char">
    <w:name w:val="标题 3 Char"/>
    <w:aliases w:val="Heading 3 Char"/>
    <w:basedOn w:val="a3"/>
    <w:link w:val="3"/>
    <w:rsid w:val="006403B5"/>
    <w:rPr>
      <w:rFonts w:ascii="Arial" w:eastAsia="黑体" w:hAnsi="Arial"/>
      <w:sz w:val="24"/>
    </w:rPr>
  </w:style>
  <w:style w:type="paragraph" w:styleId="a7">
    <w:name w:val="Body Text First Indent"/>
    <w:basedOn w:val="a8"/>
    <w:rsid w:val="007D0A5B"/>
    <w:pPr>
      <w:ind w:firstLineChars="100" w:firstLine="420"/>
    </w:pPr>
  </w:style>
  <w:style w:type="paragraph" w:styleId="a8">
    <w:name w:val="Body Text"/>
    <w:basedOn w:val="a1"/>
    <w:rsid w:val="006403B5"/>
  </w:style>
  <w:style w:type="paragraph" w:styleId="10">
    <w:name w:val="toc 1"/>
    <w:aliases w:val="TOC Heading1"/>
    <w:next w:val="a1"/>
    <w:autoRedefine/>
    <w:semiHidden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1">
    <w:name w:val="toc 2"/>
    <w:aliases w:val="TOC Heading2"/>
    <w:basedOn w:val="a1"/>
    <w:next w:val="a1"/>
    <w:autoRedefine/>
    <w:semiHidden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1"/>
    <w:next w:val="a1"/>
    <w:autoRedefine/>
    <w:semiHidden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1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1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1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1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1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1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footer"/>
    <w:basedOn w:val="a1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习题题干"/>
    <w:basedOn w:val="a1"/>
    <w:next w:val="aa"/>
    <w:rsid w:val="00B364D0"/>
    <w:pPr>
      <w:numPr>
        <w:numId w:val="2"/>
      </w:numPr>
      <w:jc w:val="left"/>
    </w:pPr>
    <w:rPr>
      <w:szCs w:val="24"/>
    </w:rPr>
  </w:style>
  <w:style w:type="paragraph" w:customStyle="1" w:styleId="aa">
    <w:name w:val="习题选项"/>
    <w:basedOn w:val="a2"/>
    <w:rsid w:val="00D41D28"/>
    <w:pPr>
      <w:spacing w:before="20" w:after="20"/>
      <w:ind w:leftChars="200" w:left="200" w:rightChars="200" w:right="200" w:firstLine="20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autoRedefine/>
    <w:rsid w:val="00505F6B"/>
    <w:pPr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DD5A01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DD5A01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basedOn w:val="a1"/>
    <w:rsid w:val="006403B5"/>
    <w:pPr>
      <w:numPr>
        <w:ilvl w:val="4"/>
        <w:numId w:val="1"/>
      </w:numPr>
      <w:spacing w:after="160"/>
      <w:jc w:val="center"/>
    </w:pPr>
    <w:rPr>
      <w:rFonts w:eastAsia="黑体"/>
      <w:sz w:val="18"/>
    </w:rPr>
  </w:style>
  <w:style w:type="paragraph" w:styleId="ab">
    <w:name w:val="header"/>
    <w:autoRedefine/>
    <w:rsid w:val="006B7A64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c">
    <w:name w:val="caption"/>
    <w:basedOn w:val="a1"/>
    <w:next w:val="a1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1"/>
    <w:next w:val="NotesText"/>
    <w:autoRedefine/>
    <w:rsid w:val="004B5C6D"/>
    <w:pPr>
      <w:pBdr>
        <w:top w:val="single" w:sz="8" w:space="5" w:color="auto"/>
      </w:pBdr>
      <w:ind w:left="397"/>
    </w:pPr>
    <w:rPr>
      <w:rFonts w:eastAsia="楷体_GB2312"/>
      <w:b/>
    </w:rPr>
  </w:style>
  <w:style w:type="paragraph" w:customStyle="1" w:styleId="NotesText">
    <w:name w:val="Notes Text"/>
    <w:autoRedefine/>
    <w:rsid w:val="00960E5D"/>
    <w:pPr>
      <w:numPr>
        <w:ilvl w:val="5"/>
        <w:numId w:val="1"/>
      </w:numPr>
      <w:pBdr>
        <w:bottom w:val="single" w:sz="8" w:space="5" w:color="auto"/>
      </w:pBdr>
    </w:pPr>
    <w:rPr>
      <w:rFonts w:ascii="Arial" w:eastAsia="楷体_GB2312" w:hAnsi="Arial"/>
      <w:noProof/>
      <w:sz w:val="21"/>
      <w:szCs w:val="21"/>
    </w:rPr>
  </w:style>
  <w:style w:type="paragraph" w:styleId="ad">
    <w:name w:val="Document Map"/>
    <w:basedOn w:val="a1"/>
    <w:semiHidden/>
    <w:rsid w:val="002E5F29"/>
    <w:pPr>
      <w:shd w:val="clear" w:color="auto" w:fill="000080"/>
    </w:pPr>
  </w:style>
  <w:style w:type="paragraph" w:customStyle="1" w:styleId="Command">
    <w:name w:val="Command"/>
    <w:basedOn w:val="a1"/>
    <w:rsid w:val="00447AB4"/>
    <w:pPr>
      <w:ind w:leftChars="400" w:left="400"/>
    </w:pPr>
    <w:rPr>
      <w:kern w:val="0"/>
      <w:sz w:val="20"/>
    </w:rPr>
  </w:style>
  <w:style w:type="character" w:styleId="ae">
    <w:name w:val="page number"/>
    <w:basedOn w:val="a3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next w:val="a2"/>
    <w:rsid w:val="006403B5"/>
    <w:pPr>
      <w:numPr>
        <w:numId w:val="3"/>
      </w:numPr>
      <w:spacing w:before="80" w:after="80"/>
      <w:jc w:val="both"/>
    </w:pPr>
    <w:rPr>
      <w:rFonts w:ascii="Arial" w:hAnsi="Arial" w:cs="Arial"/>
      <w:bCs/>
      <w:sz w:val="21"/>
    </w:rPr>
  </w:style>
  <w:style w:type="paragraph" w:customStyle="1" w:styleId="figure">
    <w:name w:val="figure"/>
    <w:basedOn w:val="a1"/>
    <w:next w:val="FigureDescription"/>
    <w:rsid w:val="00E252BB"/>
    <w:pPr>
      <w:keepNext/>
      <w:ind w:left="0"/>
      <w:jc w:val="center"/>
    </w:pPr>
  </w:style>
  <w:style w:type="paragraph" w:styleId="af">
    <w:name w:val="table of figures"/>
    <w:basedOn w:val="a1"/>
    <w:next w:val="a1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cover">
    <w:name w:val="cover"/>
    <w:basedOn w:val="a1"/>
    <w:autoRedefine/>
    <w:rsid w:val="002E5F29"/>
    <w:pPr>
      <w:widowControl w:val="0"/>
      <w:tabs>
        <w:tab w:val="left" w:pos="1644"/>
      </w:tabs>
      <w:autoSpaceDE w:val="0"/>
      <w:autoSpaceDN w:val="0"/>
      <w:adjustRightInd w:val="0"/>
      <w:spacing w:before="120" w:after="120" w:line="360" w:lineRule="auto"/>
      <w:ind w:left="0"/>
      <w:jc w:val="center"/>
      <w:outlineLvl w:val="0"/>
    </w:pPr>
    <w:rPr>
      <w:b/>
      <w:kern w:val="0"/>
      <w:sz w:val="48"/>
    </w:rPr>
  </w:style>
  <w:style w:type="paragraph" w:customStyle="1" w:styleId="copyright">
    <w:name w:val="copyright"/>
    <w:basedOn w:val="a1"/>
    <w:autoRedefine/>
    <w:rsid w:val="002E5F29"/>
    <w:pPr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kern w:val="0"/>
      <w:sz w:val="28"/>
    </w:rPr>
  </w:style>
  <w:style w:type="paragraph" w:customStyle="1" w:styleId="a0">
    <w:name w:val="习题答案"/>
    <w:basedOn w:val="a"/>
    <w:rsid w:val="0007484A"/>
    <w:pPr>
      <w:numPr>
        <w:numId w:val="4"/>
      </w:numPr>
    </w:pPr>
  </w:style>
  <w:style w:type="paragraph" w:customStyle="1" w:styleId="af0">
    <w:name w:val="缩略词表"/>
    <w:basedOn w:val="TableText"/>
    <w:autoRedefine/>
    <w:rsid w:val="002E5F29"/>
    <w:pPr>
      <w:jc w:val="left"/>
    </w:pPr>
  </w:style>
  <w:style w:type="character" w:styleId="af1">
    <w:name w:val="Hyperlink"/>
    <w:basedOn w:val="a3"/>
    <w:rsid w:val="006F38CB"/>
    <w:rPr>
      <w:color w:val="0000FF"/>
      <w:u w:val="single"/>
    </w:rPr>
  </w:style>
  <w:style w:type="paragraph" w:customStyle="1" w:styleId="StepFollow">
    <w:name w:val="Step Follow"/>
    <w:basedOn w:val="a2"/>
    <w:rsid w:val="001C0C2D"/>
    <w:pPr>
      <w:ind w:leftChars="200" w:left="200" w:firstLineChars="0" w:firstLine="0"/>
    </w:pPr>
  </w:style>
  <w:style w:type="paragraph" w:styleId="af2">
    <w:name w:val="Balloon Text"/>
    <w:basedOn w:val="a1"/>
    <w:semiHidden/>
    <w:rsid w:val="00C03D49"/>
    <w:rPr>
      <w:sz w:val="18"/>
      <w:szCs w:val="18"/>
    </w:rPr>
  </w:style>
  <w:style w:type="character" w:styleId="af3">
    <w:name w:val="annotation reference"/>
    <w:basedOn w:val="a3"/>
    <w:semiHidden/>
    <w:rsid w:val="007A3A8E"/>
    <w:rPr>
      <w:sz w:val="21"/>
      <w:szCs w:val="21"/>
    </w:rPr>
  </w:style>
  <w:style w:type="paragraph" w:styleId="af4">
    <w:name w:val="annotation text"/>
    <w:basedOn w:val="a1"/>
    <w:semiHidden/>
    <w:rsid w:val="007A3A8E"/>
    <w:pPr>
      <w:jc w:val="left"/>
    </w:pPr>
  </w:style>
  <w:style w:type="paragraph" w:styleId="af5">
    <w:name w:val="annotation subject"/>
    <w:basedOn w:val="af4"/>
    <w:next w:val="af4"/>
    <w:semiHidden/>
    <w:rsid w:val="007A3A8E"/>
    <w:rPr>
      <w:b/>
      <w:bCs/>
    </w:rPr>
  </w:style>
  <w:style w:type="paragraph" w:customStyle="1" w:styleId="af6">
    <w:name w:val="幻灯居中"/>
    <w:basedOn w:val="a1"/>
    <w:next w:val="a2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ilvl w:val="0"/>
        <w:numId w:val="5"/>
      </w:numPr>
      <w:tabs>
        <w:tab w:val="clear" w:pos="1657"/>
      </w:tabs>
      <w:ind w:left="397" w:firstLine="200"/>
    </w:pPr>
  </w:style>
  <w:style w:type="table" w:styleId="af7">
    <w:name w:val="Table Grid"/>
    <w:basedOn w:val="a4"/>
    <w:rsid w:val="00B703CF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next w:val="a2"/>
    <w:rsid w:val="00285C50"/>
    <w:pPr>
      <w:numPr>
        <w:numId w:val="6"/>
      </w:numPr>
    </w:pPr>
    <w:rPr>
      <w:rFonts w:eastAsia="Arial"/>
      <w:kern w:val="2"/>
      <w:szCs w:val="21"/>
    </w:rPr>
  </w:style>
  <w:style w:type="paragraph" w:customStyle="1" w:styleId="ItemFollow">
    <w:name w:val="Item Follow"/>
    <w:basedOn w:val="ItemList"/>
    <w:next w:val="a2"/>
    <w:rsid w:val="00CE5557"/>
    <w:pPr>
      <w:numPr>
        <w:numId w:val="0"/>
      </w:numPr>
      <w:ind w:leftChars="400" w:left="400"/>
      <w:jc w:val="left"/>
    </w:pPr>
  </w:style>
  <w:style w:type="character" w:customStyle="1" w:styleId="4Char">
    <w:name w:val="标题 4 Char"/>
    <w:basedOn w:val="a3"/>
    <w:link w:val="4"/>
    <w:rsid w:val="00D82720"/>
    <w:rPr>
      <w:rFonts w:ascii="Arial" w:eastAsia="黑体" w:hAnsi="Arial"/>
      <w:noProof/>
      <w:color w:val="000000"/>
      <w:sz w:val="21"/>
    </w:rPr>
  </w:style>
  <w:style w:type="paragraph" w:styleId="af8">
    <w:name w:val="List Paragraph"/>
    <w:basedOn w:val="a1"/>
    <w:uiPriority w:val="34"/>
    <w:qFormat/>
    <w:rsid w:val="00D82720"/>
    <w:pPr>
      <w:ind w:firstLineChars="200" w:firstLine="420"/>
    </w:pPr>
  </w:style>
  <w:style w:type="paragraph" w:customStyle="1" w:styleId="af9">
    <w:name w:val="注意"/>
    <w:basedOn w:val="NotesHeading"/>
    <w:rsid w:val="00F21816"/>
    <w:pPr>
      <w:keepNext/>
      <w:snapToGrid w:val="0"/>
      <w:ind w:leftChars="100" w:left="1071" w:rightChars="100" w:right="100"/>
      <w:jc w:val="left"/>
    </w:pPr>
    <w:rPr>
      <w:rFonts w:eastAsia="黑体" w:cs="Times New Roman"/>
      <w:b w:val="0"/>
      <w:noProof/>
      <w:kern w:val="0"/>
    </w:rPr>
  </w:style>
  <w:style w:type="paragraph" w:customStyle="1" w:styleId="afa">
    <w:name w:val="注意文本"/>
    <w:basedOn w:val="NotesText"/>
    <w:rsid w:val="00F21816"/>
    <w:pPr>
      <w:numPr>
        <w:ilvl w:val="0"/>
        <w:numId w:val="0"/>
      </w:numPr>
      <w:ind w:leftChars="100" w:left="1281" w:rightChars="100" w:right="100"/>
      <w:jc w:val="both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liases w:val="normal"/>
    <w:autoRedefine/>
    <w:qFormat/>
    <w:rsid w:val="006403B5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1"/>
    <w:next w:val="a2"/>
    <w:qFormat/>
    <w:rsid w:val="008054DB"/>
    <w:pPr>
      <w:keepNext/>
      <w:keepLines/>
      <w:numPr>
        <w:numId w:val="1"/>
      </w:numPr>
      <w:spacing w:before="240" w:after="24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next w:val="a2"/>
    <w:link w:val="2Char"/>
    <w:qFormat/>
    <w:rsid w:val="00D82720"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hAnsi="Arial"/>
      <w:b/>
      <w:sz w:val="30"/>
    </w:rPr>
  </w:style>
  <w:style w:type="paragraph" w:styleId="3">
    <w:name w:val="heading 3"/>
    <w:aliases w:val="Heading 3"/>
    <w:next w:val="a2"/>
    <w:link w:val="3Char"/>
    <w:qFormat/>
    <w:rsid w:val="006403B5"/>
    <w:pPr>
      <w:keepNext/>
      <w:numPr>
        <w:ilvl w:val="2"/>
        <w:numId w:val="1"/>
      </w:numPr>
      <w:tabs>
        <w:tab w:val="left" w:pos="840"/>
      </w:tabs>
      <w:spacing w:before="160" w:after="160"/>
      <w:textAlignment w:val="baseline"/>
      <w:outlineLvl w:val="2"/>
    </w:pPr>
    <w:rPr>
      <w:rFonts w:ascii="Arial" w:eastAsia="黑体" w:hAnsi="Arial"/>
      <w:sz w:val="24"/>
    </w:rPr>
  </w:style>
  <w:style w:type="paragraph" w:styleId="4">
    <w:name w:val="heading 4"/>
    <w:next w:val="a2"/>
    <w:link w:val="4Char"/>
    <w:qFormat/>
    <w:rsid w:val="00D82720"/>
    <w:pPr>
      <w:keepNext/>
      <w:numPr>
        <w:ilvl w:val="3"/>
        <w:numId w:val="1"/>
      </w:numPr>
      <w:spacing w:before="120" w:after="120"/>
      <w:textAlignment w:val="baseline"/>
      <w:outlineLvl w:val="3"/>
    </w:pPr>
    <w:rPr>
      <w:rFonts w:ascii="Arial" w:eastAsia="黑体" w:hAnsi="Arial"/>
      <w:noProof/>
      <w:color w:val="000000"/>
      <w:sz w:val="21"/>
    </w:rPr>
  </w:style>
  <w:style w:type="paragraph" w:styleId="5">
    <w:name w:val="heading 5"/>
    <w:basedOn w:val="a1"/>
    <w:next w:val="a2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1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1"/>
    <w:next w:val="a2"/>
    <w:qFormat/>
    <w:rsid w:val="00051407"/>
    <w:pPr>
      <w:keepLines/>
      <w:numPr>
        <w:ilvl w:val="6"/>
        <w:numId w:val="7"/>
      </w:numPr>
      <w:spacing w:before="120"/>
      <w:jc w:val="left"/>
      <w:outlineLvl w:val="6"/>
    </w:pPr>
  </w:style>
  <w:style w:type="paragraph" w:styleId="8">
    <w:name w:val="heading 8"/>
    <w:basedOn w:val="a1"/>
    <w:next w:val="a1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首行缩进"/>
    <w:basedOn w:val="20"/>
    <w:link w:val="Char"/>
    <w:autoRedefine/>
    <w:rsid w:val="00D41D28"/>
    <w:pPr>
      <w:ind w:leftChars="0" w:left="0"/>
      <w:jc w:val="left"/>
    </w:pPr>
    <w:rPr>
      <w:bCs/>
    </w:rPr>
  </w:style>
  <w:style w:type="paragraph" w:styleId="20">
    <w:name w:val="Body Text First Indent 2"/>
    <w:basedOn w:val="a6"/>
    <w:rsid w:val="00B524CA"/>
    <w:pPr>
      <w:spacing w:after="120"/>
      <w:ind w:leftChars="200" w:left="420" w:firstLineChars="200" w:firstLine="420"/>
    </w:pPr>
  </w:style>
  <w:style w:type="paragraph" w:styleId="a6">
    <w:name w:val="Body Text Indent"/>
    <w:basedOn w:val="a1"/>
    <w:rsid w:val="006403B5"/>
  </w:style>
  <w:style w:type="character" w:customStyle="1" w:styleId="Char">
    <w:name w:val="首行缩进 Char"/>
    <w:basedOn w:val="a3"/>
    <w:link w:val="a2"/>
    <w:rsid w:val="00D41D28"/>
    <w:rPr>
      <w:rFonts w:ascii="Arial" w:hAnsi="Arial" w:cs="Arial"/>
      <w:bCs/>
      <w:kern w:val="2"/>
      <w:sz w:val="21"/>
      <w:szCs w:val="21"/>
    </w:rPr>
  </w:style>
  <w:style w:type="character" w:customStyle="1" w:styleId="2Char">
    <w:name w:val="标题 2 Char"/>
    <w:aliases w:val="Heading 2 Char"/>
    <w:basedOn w:val="a3"/>
    <w:link w:val="2"/>
    <w:rsid w:val="00D82720"/>
    <w:rPr>
      <w:rFonts w:ascii="Arial" w:hAnsi="Arial"/>
      <w:b/>
      <w:sz w:val="30"/>
    </w:rPr>
  </w:style>
  <w:style w:type="character" w:customStyle="1" w:styleId="3Char">
    <w:name w:val="标题 3 Char"/>
    <w:aliases w:val="Heading 3 Char"/>
    <w:basedOn w:val="a3"/>
    <w:link w:val="3"/>
    <w:rsid w:val="006403B5"/>
    <w:rPr>
      <w:rFonts w:ascii="Arial" w:eastAsia="黑体" w:hAnsi="Arial"/>
      <w:sz w:val="24"/>
    </w:rPr>
  </w:style>
  <w:style w:type="paragraph" w:styleId="a7">
    <w:name w:val="Body Text First Indent"/>
    <w:basedOn w:val="a8"/>
    <w:rsid w:val="007D0A5B"/>
    <w:pPr>
      <w:ind w:firstLineChars="100" w:firstLine="420"/>
    </w:pPr>
  </w:style>
  <w:style w:type="paragraph" w:styleId="a8">
    <w:name w:val="Body Text"/>
    <w:basedOn w:val="a1"/>
    <w:rsid w:val="006403B5"/>
  </w:style>
  <w:style w:type="paragraph" w:styleId="10">
    <w:name w:val="toc 1"/>
    <w:aliases w:val="TOC Heading1"/>
    <w:next w:val="a1"/>
    <w:autoRedefine/>
    <w:semiHidden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1">
    <w:name w:val="toc 2"/>
    <w:aliases w:val="TOC Heading2"/>
    <w:basedOn w:val="a1"/>
    <w:next w:val="a1"/>
    <w:autoRedefine/>
    <w:semiHidden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1"/>
    <w:next w:val="a1"/>
    <w:autoRedefine/>
    <w:semiHidden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1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1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1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1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1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1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footer"/>
    <w:basedOn w:val="a1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习题题干"/>
    <w:basedOn w:val="a1"/>
    <w:next w:val="aa"/>
    <w:rsid w:val="00B364D0"/>
    <w:pPr>
      <w:numPr>
        <w:numId w:val="2"/>
      </w:numPr>
      <w:jc w:val="left"/>
    </w:pPr>
    <w:rPr>
      <w:szCs w:val="24"/>
    </w:rPr>
  </w:style>
  <w:style w:type="paragraph" w:customStyle="1" w:styleId="aa">
    <w:name w:val="习题选项"/>
    <w:basedOn w:val="a2"/>
    <w:rsid w:val="00D41D28"/>
    <w:pPr>
      <w:spacing w:before="20" w:after="20"/>
      <w:ind w:leftChars="200" w:left="200" w:rightChars="200" w:right="200" w:firstLine="20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autoRedefine/>
    <w:rsid w:val="00505F6B"/>
    <w:pPr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DD5A01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DD5A01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basedOn w:val="a1"/>
    <w:rsid w:val="006403B5"/>
    <w:pPr>
      <w:numPr>
        <w:ilvl w:val="4"/>
        <w:numId w:val="1"/>
      </w:numPr>
      <w:spacing w:after="160"/>
      <w:jc w:val="center"/>
    </w:pPr>
    <w:rPr>
      <w:rFonts w:eastAsia="黑体"/>
      <w:sz w:val="18"/>
    </w:rPr>
  </w:style>
  <w:style w:type="paragraph" w:styleId="ab">
    <w:name w:val="header"/>
    <w:autoRedefine/>
    <w:rsid w:val="006B7A64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c">
    <w:name w:val="caption"/>
    <w:basedOn w:val="a1"/>
    <w:next w:val="a1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1"/>
    <w:next w:val="NotesText"/>
    <w:autoRedefine/>
    <w:rsid w:val="004B5C6D"/>
    <w:pPr>
      <w:pBdr>
        <w:top w:val="single" w:sz="8" w:space="5" w:color="auto"/>
      </w:pBdr>
      <w:ind w:left="397"/>
    </w:pPr>
    <w:rPr>
      <w:rFonts w:eastAsia="楷体_GB2312"/>
      <w:b/>
    </w:rPr>
  </w:style>
  <w:style w:type="paragraph" w:customStyle="1" w:styleId="NotesText">
    <w:name w:val="Notes Text"/>
    <w:autoRedefine/>
    <w:rsid w:val="00960E5D"/>
    <w:pPr>
      <w:numPr>
        <w:ilvl w:val="5"/>
        <w:numId w:val="1"/>
      </w:numPr>
      <w:pBdr>
        <w:bottom w:val="single" w:sz="8" w:space="5" w:color="auto"/>
      </w:pBdr>
    </w:pPr>
    <w:rPr>
      <w:rFonts w:ascii="Arial" w:eastAsia="楷体_GB2312" w:hAnsi="Arial"/>
      <w:noProof/>
      <w:sz w:val="21"/>
      <w:szCs w:val="21"/>
    </w:rPr>
  </w:style>
  <w:style w:type="paragraph" w:styleId="ad">
    <w:name w:val="Document Map"/>
    <w:basedOn w:val="a1"/>
    <w:semiHidden/>
    <w:rsid w:val="002E5F29"/>
    <w:pPr>
      <w:shd w:val="clear" w:color="auto" w:fill="000080"/>
    </w:pPr>
  </w:style>
  <w:style w:type="paragraph" w:customStyle="1" w:styleId="Command">
    <w:name w:val="Command"/>
    <w:basedOn w:val="a1"/>
    <w:rsid w:val="00447AB4"/>
    <w:pPr>
      <w:ind w:leftChars="400" w:left="400"/>
    </w:pPr>
    <w:rPr>
      <w:kern w:val="0"/>
      <w:sz w:val="20"/>
    </w:rPr>
  </w:style>
  <w:style w:type="character" w:styleId="ae">
    <w:name w:val="page number"/>
    <w:basedOn w:val="a3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next w:val="a2"/>
    <w:rsid w:val="006403B5"/>
    <w:pPr>
      <w:numPr>
        <w:numId w:val="3"/>
      </w:numPr>
      <w:spacing w:before="80" w:after="80"/>
      <w:jc w:val="both"/>
    </w:pPr>
    <w:rPr>
      <w:rFonts w:ascii="Arial" w:hAnsi="Arial" w:cs="Arial"/>
      <w:bCs/>
      <w:sz w:val="21"/>
    </w:rPr>
  </w:style>
  <w:style w:type="paragraph" w:customStyle="1" w:styleId="figure">
    <w:name w:val="figure"/>
    <w:basedOn w:val="a1"/>
    <w:next w:val="FigureDescription"/>
    <w:rsid w:val="00E252BB"/>
    <w:pPr>
      <w:keepNext/>
      <w:ind w:left="0"/>
      <w:jc w:val="center"/>
    </w:pPr>
  </w:style>
  <w:style w:type="paragraph" w:styleId="af">
    <w:name w:val="table of figures"/>
    <w:basedOn w:val="a1"/>
    <w:next w:val="a1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cover">
    <w:name w:val="cover"/>
    <w:basedOn w:val="a1"/>
    <w:autoRedefine/>
    <w:rsid w:val="002E5F29"/>
    <w:pPr>
      <w:widowControl w:val="0"/>
      <w:tabs>
        <w:tab w:val="left" w:pos="1644"/>
      </w:tabs>
      <w:autoSpaceDE w:val="0"/>
      <w:autoSpaceDN w:val="0"/>
      <w:adjustRightInd w:val="0"/>
      <w:spacing w:before="120" w:after="120" w:line="360" w:lineRule="auto"/>
      <w:ind w:left="0"/>
      <w:jc w:val="center"/>
      <w:outlineLvl w:val="0"/>
    </w:pPr>
    <w:rPr>
      <w:b/>
      <w:kern w:val="0"/>
      <w:sz w:val="48"/>
    </w:rPr>
  </w:style>
  <w:style w:type="paragraph" w:customStyle="1" w:styleId="copyright">
    <w:name w:val="copyright"/>
    <w:basedOn w:val="a1"/>
    <w:autoRedefine/>
    <w:rsid w:val="002E5F29"/>
    <w:pPr>
      <w:widowControl w:val="0"/>
      <w:autoSpaceDE w:val="0"/>
      <w:autoSpaceDN w:val="0"/>
      <w:adjustRightInd w:val="0"/>
      <w:spacing w:before="0" w:after="0" w:line="360" w:lineRule="auto"/>
      <w:ind w:left="0"/>
      <w:jc w:val="center"/>
    </w:pPr>
    <w:rPr>
      <w:kern w:val="0"/>
      <w:sz w:val="28"/>
    </w:rPr>
  </w:style>
  <w:style w:type="paragraph" w:customStyle="1" w:styleId="a0">
    <w:name w:val="习题答案"/>
    <w:basedOn w:val="a"/>
    <w:rsid w:val="0007484A"/>
    <w:pPr>
      <w:numPr>
        <w:numId w:val="4"/>
      </w:numPr>
    </w:pPr>
  </w:style>
  <w:style w:type="paragraph" w:customStyle="1" w:styleId="af0">
    <w:name w:val="缩略词表"/>
    <w:basedOn w:val="TableText"/>
    <w:autoRedefine/>
    <w:rsid w:val="002E5F29"/>
    <w:pPr>
      <w:jc w:val="left"/>
    </w:pPr>
  </w:style>
  <w:style w:type="character" w:styleId="af1">
    <w:name w:val="Hyperlink"/>
    <w:basedOn w:val="a3"/>
    <w:rsid w:val="006F38CB"/>
    <w:rPr>
      <w:color w:val="0000FF"/>
      <w:u w:val="single"/>
    </w:rPr>
  </w:style>
  <w:style w:type="paragraph" w:customStyle="1" w:styleId="StepFollow">
    <w:name w:val="Step Follow"/>
    <w:basedOn w:val="a2"/>
    <w:rsid w:val="001C0C2D"/>
    <w:pPr>
      <w:ind w:leftChars="200" w:left="200" w:firstLineChars="0" w:firstLine="0"/>
    </w:pPr>
  </w:style>
  <w:style w:type="paragraph" w:styleId="af2">
    <w:name w:val="Balloon Text"/>
    <w:basedOn w:val="a1"/>
    <w:semiHidden/>
    <w:rsid w:val="00C03D49"/>
    <w:rPr>
      <w:sz w:val="18"/>
      <w:szCs w:val="18"/>
    </w:rPr>
  </w:style>
  <w:style w:type="character" w:styleId="af3">
    <w:name w:val="annotation reference"/>
    <w:basedOn w:val="a3"/>
    <w:semiHidden/>
    <w:rsid w:val="007A3A8E"/>
    <w:rPr>
      <w:sz w:val="21"/>
      <w:szCs w:val="21"/>
    </w:rPr>
  </w:style>
  <w:style w:type="paragraph" w:styleId="af4">
    <w:name w:val="annotation text"/>
    <w:basedOn w:val="a1"/>
    <w:semiHidden/>
    <w:rsid w:val="007A3A8E"/>
    <w:pPr>
      <w:jc w:val="left"/>
    </w:pPr>
  </w:style>
  <w:style w:type="paragraph" w:styleId="af5">
    <w:name w:val="annotation subject"/>
    <w:basedOn w:val="af4"/>
    <w:next w:val="af4"/>
    <w:semiHidden/>
    <w:rsid w:val="007A3A8E"/>
    <w:rPr>
      <w:b/>
      <w:bCs/>
    </w:rPr>
  </w:style>
  <w:style w:type="paragraph" w:customStyle="1" w:styleId="af6">
    <w:name w:val="幻灯居中"/>
    <w:basedOn w:val="a1"/>
    <w:next w:val="a2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ilvl w:val="0"/>
        <w:numId w:val="5"/>
      </w:numPr>
      <w:tabs>
        <w:tab w:val="clear" w:pos="1657"/>
      </w:tabs>
      <w:ind w:left="397" w:firstLine="200"/>
    </w:pPr>
  </w:style>
  <w:style w:type="table" w:styleId="af7">
    <w:name w:val="Table Grid"/>
    <w:basedOn w:val="a4"/>
    <w:rsid w:val="00B703CF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next w:val="a2"/>
    <w:rsid w:val="00285C50"/>
    <w:pPr>
      <w:numPr>
        <w:numId w:val="6"/>
      </w:numPr>
    </w:pPr>
    <w:rPr>
      <w:rFonts w:eastAsia="Arial"/>
      <w:kern w:val="2"/>
      <w:szCs w:val="21"/>
    </w:rPr>
  </w:style>
  <w:style w:type="paragraph" w:customStyle="1" w:styleId="ItemFollow">
    <w:name w:val="Item Follow"/>
    <w:basedOn w:val="ItemList"/>
    <w:next w:val="a2"/>
    <w:rsid w:val="00CE5557"/>
    <w:pPr>
      <w:numPr>
        <w:numId w:val="0"/>
      </w:numPr>
      <w:ind w:leftChars="400" w:left="400"/>
      <w:jc w:val="left"/>
    </w:pPr>
  </w:style>
  <w:style w:type="character" w:customStyle="1" w:styleId="4Char">
    <w:name w:val="标题 4 Char"/>
    <w:basedOn w:val="a3"/>
    <w:link w:val="4"/>
    <w:rsid w:val="00D82720"/>
    <w:rPr>
      <w:rFonts w:ascii="Arial" w:eastAsia="黑体" w:hAnsi="Arial"/>
      <w:noProof/>
      <w:color w:val="000000"/>
      <w:sz w:val="21"/>
    </w:rPr>
  </w:style>
  <w:style w:type="paragraph" w:styleId="af8">
    <w:name w:val="List Paragraph"/>
    <w:basedOn w:val="a1"/>
    <w:uiPriority w:val="34"/>
    <w:qFormat/>
    <w:rsid w:val="00D82720"/>
    <w:pPr>
      <w:ind w:firstLineChars="200" w:firstLine="420"/>
    </w:pPr>
  </w:style>
  <w:style w:type="paragraph" w:customStyle="1" w:styleId="af9">
    <w:name w:val="注意"/>
    <w:basedOn w:val="NotesHeading"/>
    <w:rsid w:val="00F21816"/>
    <w:pPr>
      <w:keepNext/>
      <w:snapToGrid w:val="0"/>
      <w:ind w:leftChars="100" w:left="1071" w:rightChars="100" w:right="100"/>
      <w:jc w:val="left"/>
    </w:pPr>
    <w:rPr>
      <w:rFonts w:eastAsia="黑体" w:cs="Times New Roman"/>
      <w:b w:val="0"/>
      <w:noProof/>
      <w:kern w:val="0"/>
    </w:rPr>
  </w:style>
  <w:style w:type="paragraph" w:customStyle="1" w:styleId="afa">
    <w:name w:val="注意文本"/>
    <w:basedOn w:val="NotesText"/>
    <w:rsid w:val="00F21816"/>
    <w:pPr>
      <w:numPr>
        <w:ilvl w:val="0"/>
        <w:numId w:val="0"/>
      </w:numPr>
      <w:ind w:leftChars="100" w:left="1281" w:rightChars="100" w:right="100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3CSE-RS%206.0-&#25945;&#26448;&#24320;&#21457;\02&#65293;&#33014;&#29255;&#21152;&#22791;&#27880;\2&#33014;&#29255;&#65291;&#27880;&#37322;&#25945;&#26448;&#27169;&#29256;1.2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2胶片＋注释教材模版1.23.dot</Template>
  <TotalTime>15</TotalTime>
  <Pages>1</Pages>
  <Words>181</Words>
  <Characters>1035</Characters>
  <Application>Microsoft Office Word</Application>
  <DocSecurity>0</DocSecurity>
  <Lines>8</Lines>
  <Paragraphs>2</Paragraphs>
  <ScaleCrop>false</ScaleCrop>
  <Company>H3C</Company>
  <LinksUpToDate>false</LinksUpToDate>
  <CharactersWithSpaces>1214</CharactersWithSpaces>
  <SharedDoc>false</SharedDoc>
  <HLinks>
    <vt:vector size="54" baseType="variant"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_Toc260818587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_Toc260818586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_Toc260818585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_Toc260818584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_Toc260818583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_Toc260818582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_Toc260818581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_Toc260818580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_Toc260818579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认证教材模板</dc:title>
  <dc:creator>wakin</dc:creator>
  <cp:lastModifiedBy>new</cp:lastModifiedBy>
  <cp:revision>14</cp:revision>
  <cp:lastPrinted>2010-05-05T02:27:00Z</cp:lastPrinted>
  <dcterms:created xsi:type="dcterms:W3CDTF">2015-06-12T08:13:00Z</dcterms:created>
  <dcterms:modified xsi:type="dcterms:W3CDTF">2016-04-25T13:19:00Z</dcterms:modified>
  <cp:category>其它</cp:category>
</cp:coreProperties>
</file>